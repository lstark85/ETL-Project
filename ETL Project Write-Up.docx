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BFE6" w14:textId="554B8127" w:rsidR="00E81978" w:rsidRDefault="00AA3AA7">
      <w:pPr>
        <w:pStyle w:val="Title"/>
      </w:pPr>
      <w:sdt>
        <w:sdtPr>
          <w:alias w:val="Title:"/>
          <w:tag w:val="Title:"/>
          <w:id w:val="726351117"/>
          <w:placeholder>
            <w:docPart w:val="4DD01D8A27AB470195947955961D76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D6B" w:rsidRPr="00B67D6B">
            <w:t>Extract Transform Load Project</w:t>
          </w:r>
        </w:sdtContent>
      </w:sdt>
    </w:p>
    <w:p w14:paraId="00D1AB9E" w14:textId="77777777" w:rsidR="00B67D6B" w:rsidRDefault="00B67D6B" w:rsidP="00B823AA">
      <w:pPr>
        <w:pStyle w:val="Title2"/>
      </w:pPr>
      <w:r>
        <w:t xml:space="preserve">Team: </w:t>
      </w:r>
      <w:r w:rsidRPr="00B67D6B">
        <w:t xml:space="preserve">John Chan, Emory Mansuetti, Khank-Linda Stark, </w:t>
      </w:r>
    </w:p>
    <w:p w14:paraId="4FBFD2F7" w14:textId="6C512A53" w:rsidR="00B823AA" w:rsidRDefault="00B67D6B" w:rsidP="00B823AA">
      <w:pPr>
        <w:pStyle w:val="Title2"/>
      </w:pPr>
      <w:r w:rsidRPr="00B67D6B">
        <w:t>Jackson Freese, DeJuan Hall, Siddharth Das</w:t>
      </w:r>
    </w:p>
    <w:p w14:paraId="0D0D23AD" w14:textId="53E4815B" w:rsidR="00E81978" w:rsidRDefault="00B67D6B" w:rsidP="00B823AA">
      <w:pPr>
        <w:pStyle w:val="Title2"/>
      </w:pPr>
      <w:r>
        <w:t>UC Davis, Data Analytics Bootcamp</w:t>
      </w:r>
    </w:p>
    <w:p w14:paraId="44FFE631" w14:textId="70BA947A" w:rsidR="00E81978" w:rsidRDefault="00B67D6B" w:rsidP="00B67D6B">
      <w:pPr>
        <w:pStyle w:val="Title"/>
      </w:pPr>
      <w:r>
        <w:t>June 10, 2021</w:t>
      </w:r>
    </w:p>
    <w:sdt>
      <w:sdtPr>
        <w:alias w:val="Abstract:"/>
        <w:tag w:val="Abstract:"/>
        <w:id w:val="202146031"/>
        <w:placeholder>
          <w:docPart w:val="F56DA29C8E634BDF9319262140D0FD07"/>
        </w:placeholder>
        <w:temporary/>
        <w:showingPlcHdr/>
        <w15:appearance w15:val="hidden"/>
      </w:sdtPr>
      <w:sdtEndPr/>
      <w:sdtContent>
        <w:p w14:paraId="282EC6E9" w14:textId="77777777" w:rsidR="00E81978" w:rsidRDefault="005D3A03">
          <w:pPr>
            <w:pStyle w:val="SectionTitle"/>
          </w:pPr>
          <w:r>
            <w:t>Abstract</w:t>
          </w:r>
        </w:p>
      </w:sdtContent>
    </w:sdt>
    <w:p w14:paraId="25919BB5" w14:textId="281F3B77" w:rsidR="00E81978" w:rsidRDefault="00825F65">
      <w:pPr>
        <w:pStyle w:val="NoSpacing"/>
      </w:pPr>
      <w:r>
        <w:t>Data literacy has become an essential skill for business managers and professionals in all fields. The ETL project is a case study that employs technical capabilities</w:t>
      </w:r>
      <w:r w:rsidR="00B96749">
        <w:t xml:space="preserve"> that we have</w:t>
      </w:r>
      <w:r>
        <w:t xml:space="preserve"> learned in class</w:t>
      </w:r>
      <w:r w:rsidR="00B96749">
        <w:t>.</w:t>
      </w:r>
      <w:r>
        <w:t xml:space="preserve"> </w:t>
      </w:r>
      <w:r w:rsidR="00B96749">
        <w:t xml:space="preserve"> We wanted to </w:t>
      </w:r>
      <w:r w:rsidR="00C87388">
        <w:t>compare</w:t>
      </w:r>
      <w:r w:rsidR="00B96749">
        <w:t xml:space="preserve"> how COVID-19 impacted </w:t>
      </w:r>
      <w:r>
        <w:t xml:space="preserve">to </w:t>
      </w:r>
      <w:r w:rsidR="00B96749">
        <w:t xml:space="preserve">two coastal states – New </w:t>
      </w:r>
      <w:r w:rsidR="00C87388">
        <w:t>York</w:t>
      </w:r>
      <w:r w:rsidR="00B96749">
        <w:t xml:space="preserve"> and California.</w:t>
      </w:r>
      <w:r w:rsidR="00C87388">
        <w:t xml:space="preserve"> </w:t>
      </w:r>
      <w:r w:rsidR="00B96749">
        <w:t xml:space="preserve"> In order to do </w:t>
      </w:r>
      <w:r w:rsidR="00C87388">
        <w:t>this,</w:t>
      </w:r>
      <w:r w:rsidR="00B96749">
        <w:t xml:space="preserve"> we had to </w:t>
      </w:r>
      <w:r>
        <w:t xml:space="preserve">extract </w:t>
      </w:r>
      <w:r w:rsidR="00B96749">
        <w:t xml:space="preserve">COVID-19 </w:t>
      </w:r>
      <w:r>
        <w:t xml:space="preserve">data from </w:t>
      </w:r>
      <w:r w:rsidR="0092251B">
        <w:t xml:space="preserve">three </w:t>
      </w:r>
      <w:r w:rsidR="00B67D6B">
        <w:t>disparate sources</w:t>
      </w:r>
      <w:r>
        <w:t>, transforming the data</w:t>
      </w:r>
      <w:r w:rsidR="00B96749">
        <w:t xml:space="preserve">, </w:t>
      </w:r>
      <w:r w:rsidR="00772050">
        <w:t>e.g.,</w:t>
      </w:r>
      <w:r w:rsidR="00B96749">
        <w:t xml:space="preserve"> performing data cleaning, concatenation, and aggregation,</w:t>
      </w:r>
      <w:r>
        <w:t xml:space="preserve"> to suit business requirements, and finally load the data into a database that can be used for future analysis or business use.</w:t>
      </w:r>
    </w:p>
    <w:p w14:paraId="5E0F3808" w14:textId="225702D8" w:rsidR="00E81978" w:rsidRDefault="005D3A03">
      <w:r>
        <w:rPr>
          <w:rStyle w:val="Emphasis"/>
        </w:rPr>
        <w:t>Keywords</w:t>
      </w:r>
      <w:r>
        <w:t xml:space="preserve">:  </w:t>
      </w:r>
      <w:r w:rsidR="00825F65">
        <w:t xml:space="preserve">ETL, Extract, Transform, Load, Python, SQL, APIs, pgAdmin 4, iFrame </w:t>
      </w:r>
    </w:p>
    <w:p w14:paraId="08E57D7A" w14:textId="2E33411B" w:rsidR="00E81978" w:rsidRDefault="00AA3AA7">
      <w:pPr>
        <w:pStyle w:val="SectionTitle"/>
      </w:pPr>
      <w:sdt>
        <w:sdtPr>
          <w:alias w:val="Section title:"/>
          <w:tag w:val="Section title:"/>
          <w:id w:val="984196707"/>
          <w:placeholder>
            <w:docPart w:val="4A8A0C5A4C87481BADA43BCC95ECC5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D6B">
            <w:t>Extract Transform Load Project</w:t>
          </w:r>
        </w:sdtContent>
      </w:sdt>
    </w:p>
    <w:p w14:paraId="399729C2" w14:textId="751F77B6" w:rsidR="00E81978" w:rsidRDefault="0092251B" w:rsidP="001A674E">
      <w:pPr>
        <w:pStyle w:val="Heading1"/>
      </w:pPr>
      <w:r>
        <w:t>Proposal and Preparation</w:t>
      </w:r>
    </w:p>
    <w:p w14:paraId="7729CE3E" w14:textId="4F60000B" w:rsidR="00E81978" w:rsidRDefault="00482DF0">
      <w:r>
        <w:t xml:space="preserve">The team discussed the fact that we had a little over a week to accomplish our work. We agreed to start with modest goals that would allow us to complete the project earlier than the allotted time, which would allow us to work on more complex tasks if we had time. </w:t>
      </w:r>
    </w:p>
    <w:p w14:paraId="19DA0767" w14:textId="043799D8" w:rsidR="00E81978" w:rsidRPr="00C31D30" w:rsidRDefault="0092251B" w:rsidP="001A674E">
      <w:pPr>
        <w:pStyle w:val="Heading2"/>
      </w:pPr>
      <w:r>
        <w:t>Extraction</w:t>
      </w:r>
      <w:r w:rsidR="005D3A03" w:rsidRPr="00D85B68">
        <w:rPr>
          <w:rStyle w:val="FootnoteReference"/>
        </w:rPr>
        <w:t>1</w:t>
      </w:r>
    </w:p>
    <w:p w14:paraId="14DB19E5" w14:textId="7E652B46" w:rsidR="00EA476E" w:rsidRDefault="00311F16">
      <w:pPr>
        <w:pStyle w:val="NoSpacing"/>
      </w:pPr>
      <w:r>
        <w:t xml:space="preserve">We </w:t>
      </w:r>
      <w:r w:rsidR="00EA476E">
        <w:t>initially agreed to use</w:t>
      </w:r>
      <w:r>
        <w:t xml:space="preserve"> </w:t>
      </w:r>
      <w:r w:rsidR="00EA476E">
        <w:t xml:space="preserve">two </w:t>
      </w:r>
      <w:r>
        <w:t xml:space="preserve">different </w:t>
      </w:r>
      <w:r w:rsidR="00227B05">
        <w:t>datasets</w:t>
      </w:r>
      <w:r w:rsidR="00EA476E">
        <w:t xml:space="preserve"> </w:t>
      </w:r>
      <w:r w:rsidR="00227B05">
        <w:t>from</w:t>
      </w:r>
      <w:r w:rsidR="00EA476E">
        <w:t>,</w:t>
      </w:r>
      <w:r w:rsidR="00227B05">
        <w:t xml:space="preserve"> “The COVID Tracking Project”</w:t>
      </w:r>
      <w:r w:rsidR="00EA476E">
        <w:t xml:space="preserve">: </w:t>
      </w:r>
      <w:r w:rsidR="00911B95">
        <w:t xml:space="preserve">a CSV file and data extracted from an API. </w:t>
      </w:r>
      <w:r w:rsidR="00EA476E">
        <w:t>However, we found that we had extra time, so we took on an additional challenge of scraping dynamic chart URLs</w:t>
      </w:r>
      <w:r w:rsidR="00772050">
        <w:t xml:space="preserve">, </w:t>
      </w:r>
      <w:r w:rsidR="00EA476E">
        <w:t xml:space="preserve">embedded in </w:t>
      </w:r>
      <w:r w:rsidR="00772050">
        <w:t xml:space="preserve">iFrames, on </w:t>
      </w:r>
      <w:r w:rsidR="00EA476E">
        <w:t xml:space="preserve">the Syracuse </w:t>
      </w:r>
      <w:r w:rsidR="00772050">
        <w:t>website</w:t>
      </w:r>
      <w:r w:rsidR="00911B95">
        <w:t xml:space="preserve">. </w:t>
      </w:r>
      <w:r w:rsidR="00EA476E">
        <w:t xml:space="preserve">We selected one of the URLs and </w:t>
      </w:r>
      <w:r w:rsidR="00911B95">
        <w:t>loaded it into a browser</w:t>
      </w:r>
      <w:r w:rsidR="006E4FB2">
        <w:t xml:space="preserve">. We then </w:t>
      </w:r>
      <w:r w:rsidR="00911B95">
        <w:t>inspected</w:t>
      </w:r>
      <w:r w:rsidR="00911B95" w:rsidRPr="00911B95">
        <w:t xml:space="preserve"> </w:t>
      </w:r>
      <w:r w:rsidR="006E4FB2">
        <w:t xml:space="preserve">the </w:t>
      </w:r>
      <w:r w:rsidR="00911B95" w:rsidRPr="00911B95">
        <w:t>page</w:t>
      </w:r>
      <w:r w:rsidR="006E4FB2">
        <w:t xml:space="preserve">, looking into the </w:t>
      </w:r>
      <w:r w:rsidR="00911B95" w:rsidRPr="00911B95">
        <w:t xml:space="preserve">Network, then </w:t>
      </w:r>
      <w:r w:rsidR="006E4FB2">
        <w:t xml:space="preserve">examined </w:t>
      </w:r>
      <w:r w:rsidR="00772050">
        <w:t xml:space="preserve">if there were </w:t>
      </w:r>
      <w:r w:rsidR="006E4FB2">
        <w:t>XMLhttpRequest</w:t>
      </w:r>
      <w:r w:rsidR="00772050">
        <w:t>s</w:t>
      </w:r>
      <w:r w:rsidR="006E4FB2">
        <w:t xml:space="preserve"> (</w:t>
      </w:r>
      <w:r w:rsidR="00911B95" w:rsidRPr="00911B95">
        <w:t>XHR</w:t>
      </w:r>
      <w:r w:rsidR="006E4FB2">
        <w:t>). We found that there was a</w:t>
      </w:r>
      <w:r w:rsidR="00EA476E">
        <w:t>nother</w:t>
      </w:r>
      <w:r w:rsidR="006E4FB2">
        <w:t xml:space="preserve"> </w:t>
      </w:r>
      <w:r w:rsidR="00772050">
        <w:t>URL</w:t>
      </w:r>
      <w:r w:rsidR="00EA476E">
        <w:t xml:space="preserve">, which led us to datawrapper.de, a provider of dynamic </w:t>
      </w:r>
      <w:r w:rsidR="00772050">
        <w:t xml:space="preserve">visual </w:t>
      </w:r>
      <w:r w:rsidR="00EA476E">
        <w:t>wrappers</w:t>
      </w:r>
      <w:r w:rsidR="00772050">
        <w:t xml:space="preserve">. We then </w:t>
      </w:r>
      <w:r w:rsidR="006E4FB2">
        <w:t>download</w:t>
      </w:r>
      <w:r w:rsidR="00EA476E">
        <w:t>ed</w:t>
      </w:r>
      <w:r w:rsidR="006E4FB2">
        <w:t xml:space="preserve"> the chart’s </w:t>
      </w:r>
      <w:r w:rsidR="00911B95" w:rsidRPr="00911B95">
        <w:t>CSV data</w:t>
      </w:r>
      <w:r w:rsidR="006E4FB2">
        <w:t>.</w:t>
      </w:r>
      <w:r w:rsidR="00482DF0">
        <w:t xml:space="preserve"> – our </w:t>
      </w:r>
      <w:r w:rsidR="00772050">
        <w:t xml:space="preserve">third </w:t>
      </w:r>
      <w:r w:rsidR="00482DF0">
        <w:t>dataset.</w:t>
      </w:r>
    </w:p>
    <w:p w14:paraId="35FE57F0" w14:textId="4146F057" w:rsidR="00EA476E" w:rsidRDefault="00EA476E" w:rsidP="00EA476E">
      <w:pPr>
        <w:pStyle w:val="ListBullet"/>
      </w:pPr>
      <w:r>
        <w:t xml:space="preserve">The CA CSV data was </w:t>
      </w:r>
      <w:r w:rsidR="00B208DD">
        <w:t xml:space="preserve">directly </w:t>
      </w:r>
      <w:r>
        <w:t xml:space="preserve">downloaded </w:t>
      </w:r>
      <w:r w:rsidR="00A82C03">
        <w:t>from the website</w:t>
      </w:r>
    </w:p>
    <w:p w14:paraId="66D8E5C8" w14:textId="78AF17D2" w:rsidR="00EA476E" w:rsidRDefault="00EA476E" w:rsidP="00EA476E">
      <w:pPr>
        <w:pStyle w:val="ListBullet"/>
      </w:pPr>
      <w:r>
        <w:t xml:space="preserve">JSON API was used to request services and retrieve data </w:t>
      </w:r>
      <w:r w:rsidR="00A82C03">
        <w:t>for the NY dataset</w:t>
      </w:r>
    </w:p>
    <w:p w14:paraId="29F418C7" w14:textId="6D46257F" w:rsidR="00EA476E" w:rsidRDefault="0013430E" w:rsidP="00B208DD">
      <w:pPr>
        <w:pStyle w:val="ListBullet"/>
      </w:pPr>
      <w:r>
        <w:t xml:space="preserve">For the Syracuse URL, </w:t>
      </w:r>
      <w:r w:rsidR="00EA476E" w:rsidRPr="00F94CEC">
        <w:t>urllib.request</w:t>
      </w:r>
      <w:r w:rsidR="00EA476E">
        <w:t xml:space="preserve"> </w:t>
      </w:r>
      <w:r w:rsidR="003A53B7">
        <w:t xml:space="preserve">was used </w:t>
      </w:r>
      <w:r w:rsidR="00EA476E">
        <w:t xml:space="preserve">to fetch and read </w:t>
      </w:r>
      <w:r w:rsidR="00F17EC9">
        <w:t>the website</w:t>
      </w:r>
    </w:p>
    <w:p w14:paraId="14674C15" w14:textId="5A9EB1FB" w:rsidR="00EA476E" w:rsidRDefault="00EA476E" w:rsidP="00EA476E">
      <w:pPr>
        <w:pStyle w:val="ListBullet2"/>
      </w:pPr>
      <w:r>
        <w:t xml:space="preserve">Beautifulsoup </w:t>
      </w:r>
      <w:r w:rsidR="00495E71">
        <w:t xml:space="preserve">was </w:t>
      </w:r>
      <w:r w:rsidR="002B1E16">
        <w:t xml:space="preserve">used </w:t>
      </w:r>
      <w:r>
        <w:t>to parse the html page and find all src URLs that were embedded in iFrames.</w:t>
      </w:r>
    </w:p>
    <w:p w14:paraId="0FB48C6E" w14:textId="77777777" w:rsidR="005F4CAC" w:rsidRDefault="00EA476E" w:rsidP="00EA476E">
      <w:pPr>
        <w:pStyle w:val="ListBullet2"/>
      </w:pPr>
      <w:r>
        <w:t xml:space="preserve">We selected one URL, </w:t>
      </w:r>
      <w:r w:rsidR="002B1E16">
        <w:t>“</w:t>
      </w:r>
      <w:r w:rsidRPr="00BB587A">
        <w:t>static.dwcdn.net/data/ijEiy.csv?v=1623222240000</w:t>
      </w:r>
      <w:r w:rsidR="002B1E16">
        <w:t>”</w:t>
      </w:r>
      <w:r>
        <w:t>, a dynamic chart, loaded it into a browser</w:t>
      </w:r>
      <w:r w:rsidR="002B1E16">
        <w:t xml:space="preserve">, </w:t>
      </w:r>
      <w:r>
        <w:t>used the inspect tool</w:t>
      </w:r>
      <w:r w:rsidR="002B1E16">
        <w:t xml:space="preserve"> to </w:t>
      </w:r>
      <w:r w:rsidR="00B208DD">
        <w:t xml:space="preserve">peer </w:t>
      </w:r>
      <w:r w:rsidR="002B1E16">
        <w:t xml:space="preserve">into the </w:t>
      </w:r>
      <w:r w:rsidR="00B208DD">
        <w:t>Network</w:t>
      </w:r>
      <w:r w:rsidR="002B1E16">
        <w:t xml:space="preserve"> activity </w:t>
      </w:r>
      <w:r w:rsidR="005F4CAC">
        <w:t>after</w:t>
      </w:r>
      <w:r w:rsidR="002B1E16">
        <w:t xml:space="preserve"> refreshing the page</w:t>
      </w:r>
      <w:r w:rsidR="005F4CAC">
        <w:t xml:space="preserve">. We then filtered by XHR </w:t>
      </w:r>
      <w:r w:rsidR="00B208DD">
        <w:t>to find URL</w:t>
      </w:r>
      <w:r w:rsidR="005F4CAC">
        <w:t xml:space="preserve"> redirect</w:t>
      </w:r>
      <w:r w:rsidR="00B208DD">
        <w:t xml:space="preserve">. </w:t>
      </w:r>
    </w:p>
    <w:p w14:paraId="59DE8789" w14:textId="2D28C259" w:rsidR="00EA476E" w:rsidRDefault="00B208DD" w:rsidP="00EA476E">
      <w:pPr>
        <w:pStyle w:val="ListBullet2"/>
      </w:pPr>
      <w:r>
        <w:t>Python and Response were used to extract, then export the chart data to CSV.</w:t>
      </w:r>
    </w:p>
    <w:p w14:paraId="3C583F35" w14:textId="1A791A18" w:rsidR="00EC69E7" w:rsidRDefault="00EC69E7" w:rsidP="001A674E">
      <w:pPr>
        <w:pStyle w:val="Heading2"/>
      </w:pPr>
      <w:r>
        <w:lastRenderedPageBreak/>
        <w:t>Selected Data Fields:</w:t>
      </w:r>
    </w:p>
    <w:tbl>
      <w:tblPr>
        <w:tblStyle w:val="TableGrid"/>
        <w:tblW w:w="5210" w:type="dxa"/>
        <w:tblInd w:w="-5" w:type="dxa"/>
        <w:tblLook w:val="04A0" w:firstRow="1" w:lastRow="0" w:firstColumn="1" w:lastColumn="0" w:noHBand="0" w:noVBand="1"/>
      </w:tblPr>
      <w:tblGrid>
        <w:gridCol w:w="5210"/>
      </w:tblGrid>
      <w:tr w:rsidR="00EC69E7" w:rsidRPr="00EC69E7" w14:paraId="437E2E56" w14:textId="77777777" w:rsidTr="00EC69E7">
        <w:trPr>
          <w:trHeight w:hRule="exact" w:val="360"/>
        </w:trPr>
        <w:tc>
          <w:tcPr>
            <w:tcW w:w="5210" w:type="dxa"/>
          </w:tcPr>
          <w:p w14:paraId="00CFEB30" w14:textId="77777777" w:rsidR="00EC69E7" w:rsidRPr="00EC69E7" w:rsidRDefault="00EC69E7" w:rsidP="001A674E">
            <w:pPr>
              <w:pStyle w:val="Heading2"/>
              <w:outlineLvl w:val="1"/>
            </w:pPr>
            <w:r w:rsidRPr="00EC69E7">
              <w:t>Data Field Name</w:t>
            </w:r>
          </w:p>
        </w:tc>
      </w:tr>
      <w:tr w:rsidR="00EC69E7" w:rsidRPr="00EC69E7" w14:paraId="0A6EF0FE" w14:textId="77777777" w:rsidTr="00EC69E7">
        <w:trPr>
          <w:trHeight w:hRule="exact" w:val="360"/>
        </w:trPr>
        <w:tc>
          <w:tcPr>
            <w:tcW w:w="5210" w:type="dxa"/>
          </w:tcPr>
          <w:p w14:paraId="3A7A8C8E" w14:textId="77777777" w:rsidR="00EC69E7" w:rsidRPr="00EC69E7" w:rsidRDefault="00EC69E7" w:rsidP="001A674E">
            <w:pPr>
              <w:pStyle w:val="Heading2"/>
              <w:outlineLvl w:val="1"/>
            </w:pPr>
            <w:r w:rsidRPr="00EC69E7">
              <w:t>Date (Primary Key)</w:t>
            </w:r>
          </w:p>
        </w:tc>
      </w:tr>
      <w:tr w:rsidR="00EC69E7" w:rsidRPr="00EC69E7" w14:paraId="19B05513" w14:textId="77777777" w:rsidTr="00EC69E7">
        <w:trPr>
          <w:trHeight w:hRule="exact" w:val="360"/>
        </w:trPr>
        <w:tc>
          <w:tcPr>
            <w:tcW w:w="5210" w:type="dxa"/>
          </w:tcPr>
          <w:p w14:paraId="2BBD569B" w14:textId="77777777" w:rsidR="00EC69E7" w:rsidRPr="00EC69E7" w:rsidRDefault="00EC69E7" w:rsidP="001A674E">
            <w:pPr>
              <w:pStyle w:val="Heading2"/>
              <w:outlineLvl w:val="1"/>
            </w:pPr>
            <w:r w:rsidRPr="00EC69E7">
              <w:t>state</w:t>
            </w:r>
          </w:p>
        </w:tc>
      </w:tr>
      <w:tr w:rsidR="00EC69E7" w:rsidRPr="00EC69E7" w14:paraId="14BEBE41" w14:textId="77777777" w:rsidTr="00EC69E7">
        <w:trPr>
          <w:trHeight w:hRule="exact" w:val="360"/>
        </w:trPr>
        <w:tc>
          <w:tcPr>
            <w:tcW w:w="5210" w:type="dxa"/>
          </w:tcPr>
          <w:p w14:paraId="02FF3C73" w14:textId="77777777" w:rsidR="00EC69E7" w:rsidRPr="00EC69E7" w:rsidRDefault="00EC69E7" w:rsidP="001A674E">
            <w:pPr>
              <w:pStyle w:val="Heading2"/>
              <w:outlineLvl w:val="1"/>
            </w:pPr>
            <w:r w:rsidRPr="00EC69E7">
              <w:t>deathIncrease</w:t>
            </w:r>
          </w:p>
        </w:tc>
      </w:tr>
      <w:tr w:rsidR="00EC69E7" w:rsidRPr="00EC69E7" w14:paraId="2A23AC47" w14:textId="77777777" w:rsidTr="00EC69E7">
        <w:trPr>
          <w:trHeight w:hRule="exact" w:val="360"/>
        </w:trPr>
        <w:tc>
          <w:tcPr>
            <w:tcW w:w="5210" w:type="dxa"/>
          </w:tcPr>
          <w:p w14:paraId="2554328A" w14:textId="77777777" w:rsidR="00EC69E7" w:rsidRPr="00EC69E7" w:rsidRDefault="00EC69E7" w:rsidP="001A674E">
            <w:pPr>
              <w:pStyle w:val="Heading2"/>
              <w:outlineLvl w:val="1"/>
            </w:pPr>
            <w:r w:rsidRPr="00EC69E7">
              <w:t>hospitalizedIncrease</w:t>
            </w:r>
          </w:p>
        </w:tc>
      </w:tr>
      <w:tr w:rsidR="00EC69E7" w:rsidRPr="00EC69E7" w14:paraId="6D7D6E0D" w14:textId="77777777" w:rsidTr="00EC69E7">
        <w:trPr>
          <w:trHeight w:hRule="exact" w:val="360"/>
        </w:trPr>
        <w:tc>
          <w:tcPr>
            <w:tcW w:w="5210" w:type="dxa"/>
          </w:tcPr>
          <w:p w14:paraId="2F1FAEB0" w14:textId="77777777" w:rsidR="00EC69E7" w:rsidRPr="00EC69E7" w:rsidRDefault="00EC69E7" w:rsidP="001A674E">
            <w:pPr>
              <w:pStyle w:val="Heading2"/>
              <w:outlineLvl w:val="1"/>
            </w:pPr>
            <w:r w:rsidRPr="00EC69E7">
              <w:t>inIcuCurrently</w:t>
            </w:r>
          </w:p>
        </w:tc>
      </w:tr>
      <w:tr w:rsidR="00EC69E7" w:rsidRPr="00EC69E7" w14:paraId="22208DC5" w14:textId="77777777" w:rsidTr="00EC69E7">
        <w:trPr>
          <w:trHeight w:hRule="exact" w:val="360"/>
        </w:trPr>
        <w:tc>
          <w:tcPr>
            <w:tcW w:w="5210" w:type="dxa"/>
          </w:tcPr>
          <w:p w14:paraId="48FCB7B6" w14:textId="77777777" w:rsidR="00EC69E7" w:rsidRPr="00EC69E7" w:rsidRDefault="00EC69E7" w:rsidP="001A674E">
            <w:pPr>
              <w:pStyle w:val="Heading2"/>
              <w:outlineLvl w:val="1"/>
            </w:pPr>
            <w:r w:rsidRPr="00EC69E7">
              <w:t>PositiveCasesViral</w:t>
            </w:r>
          </w:p>
        </w:tc>
      </w:tr>
      <w:tr w:rsidR="00EC69E7" w:rsidRPr="00EC69E7" w14:paraId="695786B2" w14:textId="77777777" w:rsidTr="00EC69E7">
        <w:trPr>
          <w:trHeight w:hRule="exact" w:val="360"/>
        </w:trPr>
        <w:tc>
          <w:tcPr>
            <w:tcW w:w="5210" w:type="dxa"/>
          </w:tcPr>
          <w:p w14:paraId="49374B7B" w14:textId="77777777" w:rsidR="00EC69E7" w:rsidRPr="00EC69E7" w:rsidRDefault="00EC69E7" w:rsidP="001A674E">
            <w:pPr>
              <w:pStyle w:val="Heading2"/>
              <w:outlineLvl w:val="1"/>
            </w:pPr>
            <w:r w:rsidRPr="00EC69E7">
              <w:t>positiveIncrease</w:t>
            </w:r>
          </w:p>
        </w:tc>
      </w:tr>
      <w:tr w:rsidR="00EC69E7" w:rsidRPr="00EC69E7" w14:paraId="1DEE1EFD" w14:textId="77777777" w:rsidTr="00EC69E7">
        <w:trPr>
          <w:trHeight w:hRule="exact" w:val="360"/>
        </w:trPr>
        <w:tc>
          <w:tcPr>
            <w:tcW w:w="5210" w:type="dxa"/>
          </w:tcPr>
          <w:p w14:paraId="288F564A" w14:textId="77777777" w:rsidR="00EC69E7" w:rsidRPr="00EC69E7" w:rsidRDefault="00EC69E7" w:rsidP="001A674E">
            <w:pPr>
              <w:pStyle w:val="Heading2"/>
              <w:outlineLvl w:val="1"/>
            </w:pPr>
            <w:r w:rsidRPr="00EC69E7">
              <w:t>totalTestResults</w:t>
            </w:r>
          </w:p>
        </w:tc>
      </w:tr>
      <w:tr w:rsidR="00EC69E7" w:rsidRPr="00EC69E7" w14:paraId="7A35E2A1" w14:textId="77777777" w:rsidTr="00EC69E7">
        <w:trPr>
          <w:trHeight w:hRule="exact" w:val="360"/>
        </w:trPr>
        <w:tc>
          <w:tcPr>
            <w:tcW w:w="5210" w:type="dxa"/>
          </w:tcPr>
          <w:p w14:paraId="3199F417" w14:textId="57FD995C" w:rsidR="00EC69E7" w:rsidRPr="00EC69E7" w:rsidRDefault="00EC69E7" w:rsidP="001A674E">
            <w:pPr>
              <w:pStyle w:val="Heading2"/>
              <w:outlineLvl w:val="1"/>
            </w:pPr>
            <w:r w:rsidRPr="00EC69E7">
              <w:t>totalTestResultsIncreas</w:t>
            </w:r>
            <w:r w:rsidR="00DF5F49">
              <w:rPr>
                <w:b/>
                <w:bCs/>
              </w:rPr>
              <w:t>e</w:t>
            </w:r>
          </w:p>
        </w:tc>
      </w:tr>
    </w:tbl>
    <w:p w14:paraId="0E679918" w14:textId="77777777" w:rsidR="00EC69E7" w:rsidRDefault="00EC69E7" w:rsidP="001A674E">
      <w:pPr>
        <w:pStyle w:val="Heading2"/>
      </w:pPr>
    </w:p>
    <w:p w14:paraId="2CAA585D" w14:textId="207D9FC9" w:rsidR="00036B65" w:rsidRDefault="00036B65" w:rsidP="001A674E">
      <w:pPr>
        <w:pStyle w:val="Heading2"/>
      </w:pPr>
      <w:r w:rsidRPr="00036B65">
        <w:t xml:space="preserve">Data </w:t>
      </w:r>
      <w:r w:rsidRPr="001A674E">
        <w:t>Sources</w:t>
      </w:r>
      <w:r>
        <w:t>:</w:t>
      </w:r>
    </w:p>
    <w:p w14:paraId="07E8E6F1" w14:textId="30250D01" w:rsidR="00036B65" w:rsidRDefault="00AA3AA7" w:rsidP="00036B65">
      <w:pPr>
        <w:pStyle w:val="ListParagraph"/>
        <w:numPr>
          <w:ilvl w:val="0"/>
          <w:numId w:val="16"/>
        </w:numPr>
      </w:pPr>
      <w:hyperlink r:id="rId9" w:history="1">
        <w:r w:rsidR="00036B65" w:rsidRPr="00FC5CFF">
          <w:rPr>
            <w:rStyle w:val="Hyperlink"/>
          </w:rPr>
          <w:t>https://api.covidtracking.com/v1/states/ca/current.csv</w:t>
        </w:r>
      </w:hyperlink>
    </w:p>
    <w:p w14:paraId="0C06AB66" w14:textId="5ABD1034" w:rsidR="00036B65" w:rsidRDefault="00AA3AA7" w:rsidP="00036B65">
      <w:pPr>
        <w:pStyle w:val="ListParagraph"/>
        <w:numPr>
          <w:ilvl w:val="0"/>
          <w:numId w:val="16"/>
        </w:numPr>
      </w:pPr>
      <w:hyperlink r:id="rId10" w:history="1">
        <w:r w:rsidR="00EC69E7">
          <w:rPr>
            <w:rStyle w:val="Hyperlink"/>
          </w:rPr>
          <w:t>https://api.covidtracking.com/v1/states/ny/daily.json</w:t>
        </w:r>
      </w:hyperlink>
    </w:p>
    <w:p w14:paraId="560B7109" w14:textId="72802F77" w:rsidR="00036B65" w:rsidRDefault="00AA3AA7" w:rsidP="00036B65">
      <w:pPr>
        <w:pStyle w:val="ListParagraph"/>
        <w:numPr>
          <w:ilvl w:val="0"/>
          <w:numId w:val="16"/>
        </w:numPr>
      </w:pPr>
      <w:hyperlink r:id="rId11" w:history="1">
        <w:r w:rsidR="00036B65" w:rsidRPr="00036B65">
          <w:rPr>
            <w:rStyle w:val="Hyperlink"/>
          </w:rPr>
          <w:t>https://www.syracuse.com/coronavirus-ny/</w:t>
        </w:r>
      </w:hyperlink>
    </w:p>
    <w:p w14:paraId="3AA9D76D" w14:textId="2BD218F5" w:rsidR="00EC69E7" w:rsidRDefault="00AA3AA7" w:rsidP="00036B65">
      <w:pPr>
        <w:pStyle w:val="ListParagraph"/>
        <w:numPr>
          <w:ilvl w:val="0"/>
          <w:numId w:val="16"/>
        </w:numPr>
      </w:pPr>
      <w:hyperlink r:id="rId12" w:history="1">
        <w:r w:rsidR="00EC69E7" w:rsidRPr="00EC69E7">
          <w:rPr>
            <w:rStyle w:val="Hyperlink"/>
          </w:rPr>
          <w:t>https://datawrapper.dwcdn.net/ijEiy/2/</w:t>
        </w:r>
      </w:hyperlink>
    </w:p>
    <w:p w14:paraId="4586F880" w14:textId="0278E1EF" w:rsidR="00EC69E7" w:rsidRPr="00036B65" w:rsidRDefault="00AA3AA7" w:rsidP="00036B65">
      <w:pPr>
        <w:pStyle w:val="ListParagraph"/>
        <w:numPr>
          <w:ilvl w:val="0"/>
          <w:numId w:val="16"/>
        </w:numPr>
      </w:pPr>
      <w:hyperlink r:id="rId13" w:history="1">
        <w:r w:rsidR="00EC69E7" w:rsidRPr="00EC69E7">
          <w:rPr>
            <w:rStyle w:val="Hyperlink"/>
          </w:rPr>
          <w:t>https://static.dwcdn.net/data/ijEiy.csv?v=1623222240000</w:t>
        </w:r>
      </w:hyperlink>
    </w:p>
    <w:p w14:paraId="2012A1BE" w14:textId="324D734E" w:rsidR="00355DCA" w:rsidRPr="001A674E" w:rsidRDefault="0092251B" w:rsidP="001A674E">
      <w:pPr>
        <w:pStyle w:val="Heading2"/>
        <w:rPr>
          <w:rStyle w:val="Heading1Char"/>
        </w:rPr>
      </w:pPr>
      <w:r w:rsidRPr="001A674E">
        <w:rPr>
          <w:rStyle w:val="Heading1Char"/>
        </w:rPr>
        <w:t>Transform</w:t>
      </w:r>
    </w:p>
    <w:p w14:paraId="05D3B498" w14:textId="5E3365CA" w:rsidR="00E81978" w:rsidRDefault="00AE59F6" w:rsidP="0092251B">
      <w:pPr>
        <w:pStyle w:val="NoSpacing"/>
      </w:pPr>
      <w:r>
        <w:t>We performed transformation of the data to suit our needs, including:</w:t>
      </w:r>
    </w:p>
    <w:p w14:paraId="02B27394" w14:textId="048EA595" w:rsidR="00F94CEC" w:rsidRDefault="00F94CEC" w:rsidP="00BB587A">
      <w:pPr>
        <w:pStyle w:val="ListBullet"/>
      </w:pPr>
      <w:r w:rsidRPr="00BB587A">
        <w:t>Pandas</w:t>
      </w:r>
      <w:r>
        <w:t xml:space="preserve"> functions</w:t>
      </w:r>
      <w:r w:rsidR="00EC208F">
        <w:t xml:space="preserve"> used:</w:t>
      </w:r>
    </w:p>
    <w:p w14:paraId="0C84B111" w14:textId="175A02B9" w:rsidR="00F94CEC" w:rsidRDefault="009C061D" w:rsidP="00F94CEC">
      <w:pPr>
        <w:pStyle w:val="ListBullet2"/>
      </w:pPr>
      <w:r>
        <w:t xml:space="preserve">CA: </w:t>
      </w:r>
      <w:r w:rsidR="00F94CEC">
        <w:t xml:space="preserve">Load CSV file, drop </w:t>
      </w:r>
      <w:r w:rsidR="00B26D1A">
        <w:t xml:space="preserve">unnecessary columns, renamed </w:t>
      </w:r>
      <w:r w:rsidR="00F94CEC">
        <w:t>NaN</w:t>
      </w:r>
      <w:r w:rsidR="00B26D1A">
        <w:t xml:space="preserve">/missing </w:t>
      </w:r>
      <w:r w:rsidR="00F94CEC">
        <w:t>values</w:t>
      </w:r>
      <w:r w:rsidR="00B26D1A">
        <w:t xml:space="preserve"> to zero</w:t>
      </w:r>
      <w:r w:rsidR="00F94CEC">
        <w:t>,</w:t>
      </w:r>
      <w:r w:rsidR="00B26D1A">
        <w:t xml:space="preserve"> and</w:t>
      </w:r>
      <w:r w:rsidR="00F94CEC">
        <w:t xml:space="preserve"> export</w:t>
      </w:r>
      <w:r w:rsidR="00B26D1A">
        <w:t>ed</w:t>
      </w:r>
      <w:r w:rsidR="00F94CEC">
        <w:t xml:space="preserve"> to back to CSV </w:t>
      </w:r>
    </w:p>
    <w:p w14:paraId="1308B342" w14:textId="5AFCA1F9" w:rsidR="00F94CEC" w:rsidRDefault="009C061D" w:rsidP="00F94CEC">
      <w:pPr>
        <w:pStyle w:val="ListBullet2"/>
      </w:pPr>
      <w:r>
        <w:t xml:space="preserve">NY: </w:t>
      </w:r>
      <w:r w:rsidR="00F94CEC">
        <w:t>D</w:t>
      </w:r>
      <w:r w:rsidR="00F94CEC" w:rsidRPr="001678D1">
        <w:t>ictionary</w:t>
      </w:r>
      <w:r w:rsidR="00F94CEC">
        <w:t xml:space="preserve"> of variables created to store data from the requested API calls</w:t>
      </w:r>
    </w:p>
    <w:p w14:paraId="4FD1B130" w14:textId="77777777" w:rsidR="00F94CEC" w:rsidRDefault="00F94CEC" w:rsidP="00F94CEC">
      <w:pPr>
        <w:pStyle w:val="ListBullet2"/>
      </w:pPr>
      <w:r>
        <w:t>Converted dictionary into DF, changed date format, exported to a CSV file</w:t>
      </w:r>
    </w:p>
    <w:p w14:paraId="3A87507C" w14:textId="77777777" w:rsidR="00F94CEC" w:rsidRDefault="00F94CEC" w:rsidP="00F94CEC">
      <w:pPr>
        <w:pStyle w:val="ListBullet2"/>
      </w:pPr>
      <w:r>
        <w:t>Performed concatenation merge, inner of NY and CA datasets</w:t>
      </w:r>
    </w:p>
    <w:p w14:paraId="74277AE9" w14:textId="77777777" w:rsidR="00F94CEC" w:rsidRDefault="00F94CEC" w:rsidP="00F94CEC">
      <w:pPr>
        <w:pStyle w:val="ListBullet2"/>
      </w:pPr>
      <w:r>
        <w:t>Removed “</w:t>
      </w:r>
      <w:r w:rsidRPr="00EC69E7">
        <w:rPr>
          <w:rFonts w:asciiTheme="majorHAnsi" w:eastAsiaTheme="majorEastAsia" w:hAnsiTheme="majorHAnsi" w:cstheme="majorHAnsi"/>
        </w:rPr>
        <w:t>totalTestResultsIncreas</w:t>
      </w:r>
      <w:r w:rsidRPr="00F94CEC">
        <w:rPr>
          <w:rFonts w:cstheme="majorHAnsi"/>
        </w:rPr>
        <w:t>e”</w:t>
      </w:r>
      <w:r>
        <w:rPr>
          <w:rFonts w:cstheme="majorHAnsi"/>
        </w:rPr>
        <w:t xml:space="preserve"> column, as it contained zeros</w:t>
      </w:r>
    </w:p>
    <w:p w14:paraId="29A342FE" w14:textId="068A059B" w:rsidR="00F94CEC" w:rsidRDefault="00F94CEC" w:rsidP="00F94CEC">
      <w:pPr>
        <w:pStyle w:val="ListBullet2"/>
      </w:pPr>
      <w:r>
        <w:lastRenderedPageBreak/>
        <w:t>Renamed columns to make it more readable</w:t>
      </w:r>
    </w:p>
    <w:p w14:paraId="7805B2DE" w14:textId="0E9430AA" w:rsidR="001455D8" w:rsidRDefault="001455D8" w:rsidP="001455D8">
      <w:pPr>
        <w:pStyle w:val="ListBullet"/>
      </w:pPr>
      <w:r>
        <w:t xml:space="preserve">Sort the merged DataFrame for each item listed below, and Paste image of dataframe.head(). </w:t>
      </w:r>
    </w:p>
    <w:p w14:paraId="1B8F50DF" w14:textId="789E9138" w:rsidR="001455D8" w:rsidRDefault="001455D8" w:rsidP="001455D8">
      <w:pPr>
        <w:pStyle w:val="ListBullet2"/>
      </w:pPr>
      <w:r>
        <w:t>Deaths</w:t>
      </w:r>
    </w:p>
    <w:p w14:paraId="7636113E" w14:textId="6F1CD4FE" w:rsidR="001455D8" w:rsidRDefault="001455D8" w:rsidP="001455D8">
      <w:pPr>
        <w:pStyle w:val="ListBullet2"/>
      </w:pPr>
      <w:r>
        <w:t>Daily Hospitalizations</w:t>
      </w:r>
    </w:p>
    <w:p w14:paraId="402408CA" w14:textId="00164149" w:rsidR="001455D8" w:rsidRDefault="001455D8" w:rsidP="001455D8">
      <w:pPr>
        <w:pStyle w:val="ListBullet2"/>
      </w:pPr>
      <w:r>
        <w:t>ICU Hospitalized</w:t>
      </w:r>
    </w:p>
    <w:p w14:paraId="38E159D4" w14:textId="2A846FAA" w:rsidR="001A674E" w:rsidRPr="001A674E" w:rsidRDefault="001A674E" w:rsidP="001A674E">
      <w:pPr>
        <w:pStyle w:val="Heading1"/>
      </w:pPr>
      <w:r w:rsidRPr="001A674E">
        <w:t>Load</w:t>
      </w:r>
    </w:p>
    <w:p w14:paraId="645D5A31" w14:textId="34ED354A" w:rsidR="00E81978" w:rsidRDefault="001A674E" w:rsidP="0092251B">
      <w:pPr>
        <w:pStyle w:val="NoSpacing"/>
      </w:pPr>
      <w:r>
        <w:t>Load information goes here.</w:t>
      </w:r>
      <w:r w:rsidR="001455D8">
        <w:t xml:space="preserve"> </w:t>
      </w:r>
      <w:r w:rsidR="00CA6D7E" w:rsidRPr="00CA6D7E">
        <w:rPr>
          <w:b/>
          <w:bCs/>
        </w:rPr>
        <w:t>Jackson</w:t>
      </w:r>
      <w:r w:rsidR="00CA6D7E">
        <w:t>, please write what you did to prepare the dataframe to load into SQL</w:t>
      </w:r>
      <w:r w:rsidR="001455D8">
        <w:t>.</w:t>
      </w:r>
    </w:p>
    <w:p w14:paraId="0B2238EB" w14:textId="3FA9A755" w:rsidR="00CA6D7E" w:rsidRDefault="00CA6D7E" w:rsidP="0092251B">
      <w:pPr>
        <w:pStyle w:val="NoSpacing"/>
        <w:rPr>
          <w:b/>
          <w:bCs/>
        </w:rPr>
      </w:pPr>
      <w:r w:rsidRPr="00CA6D7E">
        <w:rPr>
          <w:b/>
          <w:bCs/>
        </w:rPr>
        <w:t>Emory</w:t>
      </w:r>
      <w:r>
        <w:t>, please write what you did to prepare the SQL database, e.g. create scheme, create database, fields, etc.</w:t>
      </w:r>
    </w:p>
    <w:p w14:paraId="20A00490" w14:textId="77777777" w:rsidR="001455D8" w:rsidRDefault="001455D8" w:rsidP="001455D8">
      <w:pPr>
        <w:pStyle w:val="Heading2"/>
      </w:pPr>
      <w:r w:rsidRPr="001455D8">
        <w:t>Postgres Database</w:t>
      </w:r>
      <w:r>
        <w:t>:</w:t>
      </w:r>
    </w:p>
    <w:p w14:paraId="35DBDAA9" w14:textId="77777777" w:rsidR="001455D8" w:rsidRDefault="001455D8" w:rsidP="001455D8">
      <w:pPr>
        <w:pStyle w:val="ListBullet"/>
      </w:pPr>
      <w:r>
        <w:t>Paste screen grab of the Postgres Database after loading the python dataframes.</w:t>
      </w:r>
    </w:p>
    <w:p w14:paraId="4E6050C6" w14:textId="60078B6D" w:rsidR="001455D8" w:rsidRDefault="001455D8" w:rsidP="001455D8">
      <w:pPr>
        <w:pStyle w:val="ListBullet"/>
      </w:pPr>
      <w:r>
        <w:t xml:space="preserve">Paste screen grab of the Postgress dataframe of </w:t>
      </w:r>
    </w:p>
    <w:p w14:paraId="1C7CCA16" w14:textId="77777777" w:rsidR="001455D8" w:rsidRPr="001455D8" w:rsidRDefault="001455D8" w:rsidP="001455D8">
      <w:pPr>
        <w:pStyle w:val="ListBullet"/>
      </w:pPr>
    </w:p>
    <w:p w14:paraId="6C59E91B" w14:textId="56686DA2" w:rsidR="00355DCA" w:rsidRDefault="0092251B" w:rsidP="001A674E">
      <w:pPr>
        <w:pStyle w:val="Heading1"/>
      </w:pPr>
      <w:r>
        <w:t>Summary</w:t>
      </w:r>
    </w:p>
    <w:p w14:paraId="7F42BE55" w14:textId="3B1243E0" w:rsidR="00CA6D7E" w:rsidRPr="00CA6D7E" w:rsidRDefault="00CA6D7E" w:rsidP="00CA6D7E">
      <w:pPr>
        <w:pStyle w:val="NoSpacing"/>
      </w:pPr>
      <w:r>
        <w:t>DeJuan work with everyone to write the summary</w:t>
      </w:r>
    </w:p>
    <w:p w14:paraId="5050B2CF" w14:textId="43274551" w:rsidR="00E81978" w:rsidRDefault="001A674E" w:rsidP="0092251B">
      <w:pPr>
        <w:pStyle w:val="NoSpacing"/>
      </w:pPr>
      <w:r>
        <w:t>Summary info goes here.</w:t>
      </w:r>
    </w:p>
    <w:sdt>
      <w:sdtPr>
        <w:alias w:val="Footnotes title:"/>
        <w:tag w:val="Footnotes title:"/>
        <w:id w:val="-1680037918"/>
        <w:placeholder>
          <w:docPart w:val="60024D1795DE4682B61757745E8C1A8D"/>
        </w:placeholder>
        <w:temporary/>
        <w:showingPlcHdr/>
        <w15:appearance w15:val="hidden"/>
      </w:sdtPr>
      <w:sdtEndPr/>
      <w:sdtContent>
        <w:p w14:paraId="35AD8848" w14:textId="77777777" w:rsidR="00E81978" w:rsidRDefault="005D3A03">
          <w:pPr>
            <w:pStyle w:val="SectionTitle"/>
          </w:pPr>
          <w:r>
            <w:t>Footnotes</w:t>
          </w:r>
        </w:p>
      </w:sdtContent>
    </w:sdt>
    <w:p w14:paraId="5D5205C6" w14:textId="77777777" w:rsidR="00E81978" w:rsidRDefault="005D3A03">
      <w:r>
        <w:rPr>
          <w:rStyle w:val="FootnoteReference"/>
        </w:rPr>
        <w:t>1</w:t>
      </w:r>
      <w:sdt>
        <w:sdtPr>
          <w:alias w:val="Footnotes text:"/>
          <w:tag w:val="Footnotes text:"/>
          <w:id w:val="1069077422"/>
          <w:placeholder>
            <w:docPart w:val="5417D13136FC4B238D705E9312FF1A6D"/>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2EB4720B" w14:textId="77777777" w:rsidR="00E81978" w:rsidRDefault="005D3A03">
      <w:pPr>
        <w:pStyle w:val="SectionTitle"/>
      </w:pPr>
      <w:r>
        <w:lastRenderedPageBreak/>
        <w:t>Tables</w:t>
      </w:r>
    </w:p>
    <w:p w14:paraId="5B87E62A" w14:textId="77777777" w:rsidR="00E81978" w:rsidRDefault="005D3A03">
      <w:pPr>
        <w:pStyle w:val="NoSpacing"/>
      </w:pPr>
      <w:r>
        <w:t>Table 1</w:t>
      </w:r>
    </w:p>
    <w:sdt>
      <w:sdtPr>
        <w:alias w:val="Table title:"/>
        <w:tag w:val="Table title:"/>
        <w:id w:val="1042324137"/>
        <w:placeholder>
          <w:docPart w:val="3D3D928EC7234284897FE49FBDCCD663"/>
        </w:placeholder>
        <w:temporary/>
        <w:showingPlcHdr/>
        <w15:appearance w15:val="hidden"/>
        <w:text/>
      </w:sdtPr>
      <w:sdtEndPr/>
      <w:sdtContent>
        <w:p w14:paraId="0795AEC1"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CCF0061"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6311C32D3254966B1CF5194A8B49C4D"/>
            </w:placeholder>
            <w:temporary/>
            <w:showingPlcHdr/>
            <w15:appearance w15:val="hidden"/>
          </w:sdtPr>
          <w:sdtEndPr/>
          <w:sdtContent>
            <w:tc>
              <w:tcPr>
                <w:tcW w:w="1872" w:type="dxa"/>
              </w:tcPr>
              <w:p w14:paraId="145DDF42" w14:textId="77777777" w:rsidR="00E6004D" w:rsidRPr="00BF4184" w:rsidRDefault="00E6004D" w:rsidP="00BF4184">
                <w:r w:rsidRPr="00BF4184">
                  <w:t>Column Head</w:t>
                </w:r>
              </w:p>
            </w:tc>
          </w:sdtContent>
        </w:sdt>
        <w:sdt>
          <w:sdtPr>
            <w:alias w:val="Column Head 2:"/>
            <w:tag w:val="Column Head 2:"/>
            <w:id w:val="-477000835"/>
            <w:placeholder>
              <w:docPart w:val="2862781ECE8F458BA2B7CF86C77AC21E"/>
            </w:placeholder>
            <w:temporary/>
            <w:showingPlcHdr/>
            <w15:appearance w15:val="hidden"/>
          </w:sdtPr>
          <w:sdtEndPr/>
          <w:sdtContent>
            <w:tc>
              <w:tcPr>
                <w:tcW w:w="1872" w:type="dxa"/>
              </w:tcPr>
              <w:p w14:paraId="704AA2D7" w14:textId="77777777" w:rsidR="00E6004D" w:rsidRPr="00BF4184" w:rsidRDefault="00E6004D" w:rsidP="00BF4184">
                <w:r w:rsidRPr="00BF4184">
                  <w:t>Column Head</w:t>
                </w:r>
              </w:p>
            </w:tc>
          </w:sdtContent>
        </w:sdt>
        <w:sdt>
          <w:sdtPr>
            <w:alias w:val="Column Head 3:"/>
            <w:tag w:val="Column Head 3:"/>
            <w:id w:val="1425763633"/>
            <w:placeholder>
              <w:docPart w:val="F3ED16E0116144A59A06B4664834F011"/>
            </w:placeholder>
            <w:temporary/>
            <w:showingPlcHdr/>
            <w15:appearance w15:val="hidden"/>
          </w:sdtPr>
          <w:sdtEndPr/>
          <w:sdtContent>
            <w:tc>
              <w:tcPr>
                <w:tcW w:w="1872" w:type="dxa"/>
              </w:tcPr>
              <w:p w14:paraId="7A561753" w14:textId="77777777" w:rsidR="00E6004D" w:rsidRPr="00BF4184" w:rsidRDefault="00E6004D" w:rsidP="00BF4184">
                <w:r w:rsidRPr="00BF4184">
                  <w:t>Column Head</w:t>
                </w:r>
              </w:p>
            </w:tc>
          </w:sdtContent>
        </w:sdt>
        <w:sdt>
          <w:sdtPr>
            <w:alias w:val="Column Head 4:"/>
            <w:tag w:val="Column Head 4:"/>
            <w:id w:val="-1292590422"/>
            <w:placeholder>
              <w:docPart w:val="8AD6FBD0039E42E1B5B3FB0EE433EE61"/>
            </w:placeholder>
            <w:temporary/>
            <w:showingPlcHdr/>
            <w15:appearance w15:val="hidden"/>
          </w:sdtPr>
          <w:sdtEndPr/>
          <w:sdtContent>
            <w:tc>
              <w:tcPr>
                <w:tcW w:w="1872" w:type="dxa"/>
              </w:tcPr>
              <w:p w14:paraId="53C9C9DB" w14:textId="77777777" w:rsidR="00E6004D" w:rsidRPr="00BF4184" w:rsidRDefault="00E6004D" w:rsidP="00BF4184">
                <w:r w:rsidRPr="00BF4184">
                  <w:t>Column Head</w:t>
                </w:r>
              </w:p>
            </w:tc>
          </w:sdtContent>
        </w:sdt>
        <w:sdt>
          <w:sdtPr>
            <w:alias w:val="Column Head 5:"/>
            <w:tag w:val="Column Head 5:"/>
            <w:id w:val="-531649396"/>
            <w:placeholder>
              <w:docPart w:val="3E886F5E60274B3E8961481675E928DC"/>
            </w:placeholder>
            <w:temporary/>
            <w:showingPlcHdr/>
            <w15:appearance w15:val="hidden"/>
          </w:sdtPr>
          <w:sdtEndPr/>
          <w:sdtContent>
            <w:tc>
              <w:tcPr>
                <w:tcW w:w="1872" w:type="dxa"/>
              </w:tcPr>
              <w:p w14:paraId="7F51B663" w14:textId="77777777" w:rsidR="00E6004D" w:rsidRPr="00BF4184" w:rsidRDefault="00E6004D" w:rsidP="00BF4184">
                <w:r w:rsidRPr="00BF4184">
                  <w:t>Column Head</w:t>
                </w:r>
              </w:p>
            </w:tc>
          </w:sdtContent>
        </w:sdt>
      </w:tr>
      <w:tr w:rsidR="00E6004D" w:rsidRPr="00BF4184" w14:paraId="166686CE" w14:textId="77777777" w:rsidTr="00BF4184">
        <w:sdt>
          <w:sdtPr>
            <w:alias w:val="Row Head:"/>
            <w:tag w:val="Row Head:"/>
            <w:id w:val="-2069871036"/>
            <w:placeholder>
              <w:docPart w:val="2F041D3848994615A7B74C65167C6434"/>
            </w:placeholder>
            <w:temporary/>
            <w:showingPlcHdr/>
            <w15:appearance w15:val="hidden"/>
          </w:sdtPr>
          <w:sdtEndPr/>
          <w:sdtContent>
            <w:tc>
              <w:tcPr>
                <w:tcW w:w="1872" w:type="dxa"/>
              </w:tcPr>
              <w:p w14:paraId="2C4E725D" w14:textId="77777777" w:rsidR="00E6004D" w:rsidRPr="00BF4184" w:rsidRDefault="00E6004D" w:rsidP="00BF4184">
                <w:r w:rsidRPr="00BF4184">
                  <w:t>Row Head</w:t>
                </w:r>
              </w:p>
            </w:tc>
          </w:sdtContent>
        </w:sdt>
        <w:sdt>
          <w:sdtPr>
            <w:alias w:val="Table data:"/>
            <w:tag w:val="Table data:"/>
            <w:id w:val="-1626080037"/>
            <w:placeholder>
              <w:docPart w:val="F4205722C9144648922B8B65C02CA138"/>
            </w:placeholder>
            <w:temporary/>
            <w:showingPlcHdr/>
            <w15:appearance w15:val="hidden"/>
          </w:sdtPr>
          <w:sdtEndPr/>
          <w:sdtContent>
            <w:tc>
              <w:tcPr>
                <w:tcW w:w="1872" w:type="dxa"/>
              </w:tcPr>
              <w:p w14:paraId="58862DA1" w14:textId="77777777" w:rsidR="00E6004D" w:rsidRPr="00BF4184" w:rsidRDefault="00E6004D" w:rsidP="00BF4184">
                <w:r w:rsidRPr="00BF4184">
                  <w:t>123</w:t>
                </w:r>
              </w:p>
            </w:tc>
          </w:sdtContent>
        </w:sdt>
        <w:sdt>
          <w:sdtPr>
            <w:alias w:val="Table data:"/>
            <w:tag w:val="Table data:"/>
            <w:id w:val="1326245292"/>
            <w:placeholder>
              <w:docPart w:val="3C481CD446B44B5D8EADF644C326629E"/>
            </w:placeholder>
            <w:temporary/>
            <w:showingPlcHdr/>
            <w15:appearance w15:val="hidden"/>
          </w:sdtPr>
          <w:sdtEndPr/>
          <w:sdtContent>
            <w:tc>
              <w:tcPr>
                <w:tcW w:w="1872" w:type="dxa"/>
              </w:tcPr>
              <w:p w14:paraId="2E915D25" w14:textId="77777777" w:rsidR="00E6004D" w:rsidRPr="00BF4184" w:rsidRDefault="00E6004D" w:rsidP="00BF4184">
                <w:r w:rsidRPr="00BF4184">
                  <w:t>123</w:t>
                </w:r>
              </w:p>
            </w:tc>
          </w:sdtContent>
        </w:sdt>
        <w:sdt>
          <w:sdtPr>
            <w:alias w:val="Table data:"/>
            <w:tag w:val="Table data:"/>
            <w:id w:val="1701724"/>
            <w:placeholder>
              <w:docPart w:val="1544335D353D4C119589076F7AB9DBE7"/>
            </w:placeholder>
            <w:temporary/>
            <w:showingPlcHdr/>
            <w15:appearance w15:val="hidden"/>
          </w:sdtPr>
          <w:sdtEndPr/>
          <w:sdtContent>
            <w:tc>
              <w:tcPr>
                <w:tcW w:w="1872" w:type="dxa"/>
              </w:tcPr>
              <w:p w14:paraId="19AF1E40" w14:textId="77777777" w:rsidR="00E6004D" w:rsidRPr="00BF4184" w:rsidRDefault="00E6004D" w:rsidP="00BF4184">
                <w:r w:rsidRPr="00BF4184">
                  <w:t>123</w:t>
                </w:r>
              </w:p>
            </w:tc>
          </w:sdtContent>
        </w:sdt>
        <w:sdt>
          <w:sdtPr>
            <w:alias w:val="Table data:"/>
            <w:tag w:val="Table data:"/>
            <w:id w:val="1607620690"/>
            <w:placeholder>
              <w:docPart w:val="91B37453293D4389A58F1583CC4FC028"/>
            </w:placeholder>
            <w:temporary/>
            <w:showingPlcHdr/>
            <w15:appearance w15:val="hidden"/>
          </w:sdtPr>
          <w:sdtEndPr/>
          <w:sdtContent>
            <w:tc>
              <w:tcPr>
                <w:tcW w:w="1872" w:type="dxa"/>
              </w:tcPr>
              <w:p w14:paraId="6E282D80" w14:textId="77777777" w:rsidR="00E6004D" w:rsidRPr="00BF4184" w:rsidRDefault="00E6004D" w:rsidP="00BF4184">
                <w:r w:rsidRPr="00BF4184">
                  <w:t>123</w:t>
                </w:r>
              </w:p>
            </w:tc>
          </w:sdtContent>
        </w:sdt>
      </w:tr>
      <w:tr w:rsidR="00E6004D" w:rsidRPr="00BF4184" w14:paraId="24A82A07" w14:textId="77777777" w:rsidTr="00BF4184">
        <w:sdt>
          <w:sdtPr>
            <w:alias w:val="Row Head:"/>
            <w:tag w:val="Row Head:"/>
            <w:id w:val="-631786698"/>
            <w:placeholder>
              <w:docPart w:val="6B35C57F04F84A74AECB4E8690C6546E"/>
            </w:placeholder>
            <w:temporary/>
            <w:showingPlcHdr/>
            <w15:appearance w15:val="hidden"/>
          </w:sdtPr>
          <w:sdtEndPr/>
          <w:sdtContent>
            <w:tc>
              <w:tcPr>
                <w:tcW w:w="1872" w:type="dxa"/>
              </w:tcPr>
              <w:p w14:paraId="764E57B0" w14:textId="77777777" w:rsidR="00E6004D" w:rsidRPr="00BF4184" w:rsidRDefault="00E6004D" w:rsidP="00BF4184">
                <w:r w:rsidRPr="00BF4184">
                  <w:t>Row Head</w:t>
                </w:r>
              </w:p>
            </w:tc>
          </w:sdtContent>
        </w:sdt>
        <w:sdt>
          <w:sdtPr>
            <w:alias w:val="Table data:"/>
            <w:tag w:val="Table data:"/>
            <w:id w:val="-3589260"/>
            <w:placeholder>
              <w:docPart w:val="45B7387B34E74C6B89A445AEAD872986"/>
            </w:placeholder>
            <w:temporary/>
            <w:showingPlcHdr/>
            <w15:appearance w15:val="hidden"/>
          </w:sdtPr>
          <w:sdtEndPr/>
          <w:sdtContent>
            <w:tc>
              <w:tcPr>
                <w:tcW w:w="1872" w:type="dxa"/>
              </w:tcPr>
              <w:p w14:paraId="3686E663" w14:textId="77777777" w:rsidR="00E6004D" w:rsidRPr="00BF4184" w:rsidRDefault="00E6004D" w:rsidP="00BF4184">
                <w:r w:rsidRPr="00BF4184">
                  <w:t>456</w:t>
                </w:r>
              </w:p>
            </w:tc>
          </w:sdtContent>
        </w:sdt>
        <w:sdt>
          <w:sdtPr>
            <w:alias w:val="Table data:"/>
            <w:tag w:val="Table data:"/>
            <w:id w:val="-982615618"/>
            <w:placeholder>
              <w:docPart w:val="544A902FBF944937B25A7D684959A184"/>
            </w:placeholder>
            <w:temporary/>
            <w:showingPlcHdr/>
            <w15:appearance w15:val="hidden"/>
          </w:sdtPr>
          <w:sdtEndPr/>
          <w:sdtContent>
            <w:tc>
              <w:tcPr>
                <w:tcW w:w="1872" w:type="dxa"/>
              </w:tcPr>
              <w:p w14:paraId="704129B8" w14:textId="77777777" w:rsidR="00E6004D" w:rsidRPr="00BF4184" w:rsidRDefault="00E6004D" w:rsidP="00BF4184">
                <w:r w:rsidRPr="00BF4184">
                  <w:t>456</w:t>
                </w:r>
              </w:p>
            </w:tc>
          </w:sdtContent>
        </w:sdt>
        <w:sdt>
          <w:sdtPr>
            <w:alias w:val="Table data:"/>
            <w:tag w:val="Table data:"/>
            <w:id w:val="1459300509"/>
            <w:placeholder>
              <w:docPart w:val="EF652985578A4EF697AB62DC15207898"/>
            </w:placeholder>
            <w:temporary/>
            <w:showingPlcHdr/>
            <w15:appearance w15:val="hidden"/>
          </w:sdtPr>
          <w:sdtEndPr/>
          <w:sdtContent>
            <w:tc>
              <w:tcPr>
                <w:tcW w:w="1872" w:type="dxa"/>
              </w:tcPr>
              <w:p w14:paraId="0EEA7C2C" w14:textId="77777777" w:rsidR="00E6004D" w:rsidRPr="00BF4184" w:rsidRDefault="00E6004D" w:rsidP="00BF4184">
                <w:r w:rsidRPr="00BF4184">
                  <w:t>456</w:t>
                </w:r>
              </w:p>
            </w:tc>
          </w:sdtContent>
        </w:sdt>
        <w:sdt>
          <w:sdtPr>
            <w:alias w:val="Table data:"/>
            <w:tag w:val="Table data:"/>
            <w:id w:val="1069851301"/>
            <w:placeholder>
              <w:docPart w:val="03AFD321AE024A94AEA8DD784539A9B6"/>
            </w:placeholder>
            <w:temporary/>
            <w:showingPlcHdr/>
            <w15:appearance w15:val="hidden"/>
          </w:sdtPr>
          <w:sdtEndPr/>
          <w:sdtContent>
            <w:tc>
              <w:tcPr>
                <w:tcW w:w="1872" w:type="dxa"/>
              </w:tcPr>
              <w:p w14:paraId="54AA4F11" w14:textId="77777777" w:rsidR="00E6004D" w:rsidRPr="00BF4184" w:rsidRDefault="00E6004D" w:rsidP="00BF4184">
                <w:r w:rsidRPr="00BF4184">
                  <w:t>456</w:t>
                </w:r>
              </w:p>
            </w:tc>
          </w:sdtContent>
        </w:sdt>
      </w:tr>
      <w:tr w:rsidR="00E6004D" w:rsidRPr="00BF4184" w14:paraId="270B1CB3" w14:textId="77777777" w:rsidTr="00BF4184">
        <w:sdt>
          <w:sdtPr>
            <w:alias w:val="Row Head:"/>
            <w:tag w:val="Row Head:"/>
            <w:id w:val="2007858907"/>
            <w:placeholder>
              <w:docPart w:val="79089C8625CA4B72B2E010947035F38E"/>
            </w:placeholder>
            <w:temporary/>
            <w:showingPlcHdr/>
            <w15:appearance w15:val="hidden"/>
          </w:sdtPr>
          <w:sdtEndPr/>
          <w:sdtContent>
            <w:tc>
              <w:tcPr>
                <w:tcW w:w="1872" w:type="dxa"/>
              </w:tcPr>
              <w:p w14:paraId="626102C4" w14:textId="77777777" w:rsidR="00E6004D" w:rsidRPr="00BF4184" w:rsidRDefault="00E6004D" w:rsidP="00BF4184">
                <w:r w:rsidRPr="00BF4184">
                  <w:t>Row Head</w:t>
                </w:r>
              </w:p>
            </w:tc>
          </w:sdtContent>
        </w:sdt>
        <w:sdt>
          <w:sdtPr>
            <w:alias w:val="Table data:"/>
            <w:tag w:val="Table data:"/>
            <w:id w:val="143091368"/>
            <w:placeholder>
              <w:docPart w:val="B2DAE879309F41948D8F54836CB94DAF"/>
            </w:placeholder>
            <w:temporary/>
            <w:showingPlcHdr/>
            <w15:appearance w15:val="hidden"/>
          </w:sdtPr>
          <w:sdtEndPr/>
          <w:sdtContent>
            <w:tc>
              <w:tcPr>
                <w:tcW w:w="1872" w:type="dxa"/>
              </w:tcPr>
              <w:p w14:paraId="3EB40A32" w14:textId="77777777" w:rsidR="00E6004D" w:rsidRPr="00BF4184" w:rsidRDefault="00E6004D" w:rsidP="00BF4184">
                <w:r w:rsidRPr="00BF4184">
                  <w:t>789</w:t>
                </w:r>
              </w:p>
            </w:tc>
          </w:sdtContent>
        </w:sdt>
        <w:sdt>
          <w:sdtPr>
            <w:alias w:val="Table data:"/>
            <w:tag w:val="Table data:"/>
            <w:id w:val="-961350932"/>
            <w:placeholder>
              <w:docPart w:val="55A5FF94242A4DE7A3650C1F293FC746"/>
            </w:placeholder>
            <w:temporary/>
            <w:showingPlcHdr/>
            <w15:appearance w15:val="hidden"/>
          </w:sdtPr>
          <w:sdtEndPr/>
          <w:sdtContent>
            <w:tc>
              <w:tcPr>
                <w:tcW w:w="1872" w:type="dxa"/>
              </w:tcPr>
              <w:p w14:paraId="1BF7F6B5" w14:textId="77777777" w:rsidR="00E6004D" w:rsidRPr="00BF4184" w:rsidRDefault="00E6004D" w:rsidP="00BF4184">
                <w:r w:rsidRPr="00BF4184">
                  <w:t>789</w:t>
                </w:r>
              </w:p>
            </w:tc>
          </w:sdtContent>
        </w:sdt>
        <w:sdt>
          <w:sdtPr>
            <w:alias w:val="Table data:"/>
            <w:tag w:val="Table data:"/>
            <w:id w:val="-2023539032"/>
            <w:placeholder>
              <w:docPart w:val="CCEFA807435F4E02AA30E45133CE5F00"/>
            </w:placeholder>
            <w:temporary/>
            <w:showingPlcHdr/>
            <w15:appearance w15:val="hidden"/>
          </w:sdtPr>
          <w:sdtEndPr/>
          <w:sdtContent>
            <w:tc>
              <w:tcPr>
                <w:tcW w:w="1872" w:type="dxa"/>
              </w:tcPr>
              <w:p w14:paraId="12C04FBB" w14:textId="77777777" w:rsidR="00E6004D" w:rsidRPr="00BF4184" w:rsidRDefault="00E6004D" w:rsidP="00BF4184">
                <w:r w:rsidRPr="00BF4184">
                  <w:t>789</w:t>
                </w:r>
              </w:p>
            </w:tc>
          </w:sdtContent>
        </w:sdt>
        <w:sdt>
          <w:sdtPr>
            <w:alias w:val="Table data:"/>
            <w:tag w:val="Table data:"/>
            <w:id w:val="-1358728049"/>
            <w:placeholder>
              <w:docPart w:val="FD943BBA2413434AB688D286809C2C76"/>
            </w:placeholder>
            <w:temporary/>
            <w:showingPlcHdr/>
            <w15:appearance w15:val="hidden"/>
          </w:sdtPr>
          <w:sdtEndPr/>
          <w:sdtContent>
            <w:tc>
              <w:tcPr>
                <w:tcW w:w="1872" w:type="dxa"/>
              </w:tcPr>
              <w:p w14:paraId="76BF6177" w14:textId="77777777" w:rsidR="00E6004D" w:rsidRPr="00BF4184" w:rsidRDefault="00E6004D" w:rsidP="00BF4184">
                <w:r w:rsidRPr="00BF4184">
                  <w:t>789</w:t>
                </w:r>
              </w:p>
            </w:tc>
          </w:sdtContent>
        </w:sdt>
      </w:tr>
      <w:tr w:rsidR="00E6004D" w:rsidRPr="00BF4184" w14:paraId="67407AB9" w14:textId="77777777" w:rsidTr="00BF4184">
        <w:sdt>
          <w:sdtPr>
            <w:alias w:val="Row Head:"/>
            <w:tag w:val="Row Head:"/>
            <w:id w:val="-1816319134"/>
            <w:placeholder>
              <w:docPart w:val="F825A6A330354D53A0BF1EA9DD6FB6BD"/>
            </w:placeholder>
            <w:temporary/>
            <w:showingPlcHdr/>
            <w15:appearance w15:val="hidden"/>
          </w:sdtPr>
          <w:sdtEndPr/>
          <w:sdtContent>
            <w:tc>
              <w:tcPr>
                <w:tcW w:w="1872" w:type="dxa"/>
              </w:tcPr>
              <w:p w14:paraId="7058CC47" w14:textId="77777777" w:rsidR="00E6004D" w:rsidRPr="00BF4184" w:rsidRDefault="00E6004D" w:rsidP="00BF4184">
                <w:r w:rsidRPr="00BF4184">
                  <w:t>Row Head</w:t>
                </w:r>
              </w:p>
            </w:tc>
          </w:sdtContent>
        </w:sdt>
        <w:sdt>
          <w:sdtPr>
            <w:alias w:val="Table data:"/>
            <w:tag w:val="Table data:"/>
            <w:id w:val="-1126006529"/>
            <w:placeholder>
              <w:docPart w:val="C3EC87B2E1314A878323F6842BC6FD42"/>
            </w:placeholder>
            <w:temporary/>
            <w:showingPlcHdr/>
            <w15:appearance w15:val="hidden"/>
          </w:sdtPr>
          <w:sdtEndPr/>
          <w:sdtContent>
            <w:tc>
              <w:tcPr>
                <w:tcW w:w="1872" w:type="dxa"/>
              </w:tcPr>
              <w:p w14:paraId="19A1A40D" w14:textId="77777777" w:rsidR="00E6004D" w:rsidRPr="00BF4184" w:rsidRDefault="00E6004D" w:rsidP="00BF4184">
                <w:r w:rsidRPr="00BF4184">
                  <w:t>123</w:t>
                </w:r>
              </w:p>
            </w:tc>
          </w:sdtContent>
        </w:sdt>
        <w:sdt>
          <w:sdtPr>
            <w:alias w:val="Table data:"/>
            <w:tag w:val="Table data:"/>
            <w:id w:val="-1664535047"/>
            <w:placeholder>
              <w:docPart w:val="85141C30083545649FAE02577F3F0A90"/>
            </w:placeholder>
            <w:temporary/>
            <w:showingPlcHdr/>
            <w15:appearance w15:val="hidden"/>
          </w:sdtPr>
          <w:sdtEndPr/>
          <w:sdtContent>
            <w:tc>
              <w:tcPr>
                <w:tcW w:w="1872" w:type="dxa"/>
              </w:tcPr>
              <w:p w14:paraId="691F3BB2" w14:textId="77777777" w:rsidR="00E6004D" w:rsidRPr="00BF4184" w:rsidRDefault="00E6004D" w:rsidP="00BF4184">
                <w:r w:rsidRPr="00BF4184">
                  <w:t>123</w:t>
                </w:r>
              </w:p>
            </w:tc>
          </w:sdtContent>
        </w:sdt>
        <w:sdt>
          <w:sdtPr>
            <w:alias w:val="Table data:"/>
            <w:tag w:val="Table data:"/>
            <w:id w:val="793413143"/>
            <w:placeholder>
              <w:docPart w:val="565318F7943A40DF979444636B6723F1"/>
            </w:placeholder>
            <w:temporary/>
            <w:showingPlcHdr/>
            <w15:appearance w15:val="hidden"/>
          </w:sdtPr>
          <w:sdtEndPr/>
          <w:sdtContent>
            <w:tc>
              <w:tcPr>
                <w:tcW w:w="1872" w:type="dxa"/>
              </w:tcPr>
              <w:p w14:paraId="6E42059C" w14:textId="77777777" w:rsidR="00E6004D" w:rsidRPr="00BF4184" w:rsidRDefault="00E6004D" w:rsidP="00BF4184">
                <w:r w:rsidRPr="00BF4184">
                  <w:t>123</w:t>
                </w:r>
              </w:p>
            </w:tc>
          </w:sdtContent>
        </w:sdt>
        <w:sdt>
          <w:sdtPr>
            <w:alias w:val="Table data:"/>
            <w:tag w:val="Table data:"/>
            <w:id w:val="-705955148"/>
            <w:placeholder>
              <w:docPart w:val="CB465811C7344B069E22D8344C6A7FAE"/>
            </w:placeholder>
            <w:temporary/>
            <w:showingPlcHdr/>
            <w15:appearance w15:val="hidden"/>
          </w:sdtPr>
          <w:sdtEndPr/>
          <w:sdtContent>
            <w:tc>
              <w:tcPr>
                <w:tcW w:w="1872" w:type="dxa"/>
              </w:tcPr>
              <w:p w14:paraId="75DE2BBA" w14:textId="77777777" w:rsidR="00E6004D" w:rsidRPr="00BF4184" w:rsidRDefault="00E6004D" w:rsidP="00BF4184">
                <w:r w:rsidRPr="00BF4184">
                  <w:t>123</w:t>
                </w:r>
              </w:p>
            </w:tc>
          </w:sdtContent>
        </w:sdt>
      </w:tr>
      <w:tr w:rsidR="00E6004D" w:rsidRPr="00BF4184" w14:paraId="1F040426" w14:textId="77777777" w:rsidTr="00BF4184">
        <w:sdt>
          <w:sdtPr>
            <w:alias w:val="Row Head:"/>
            <w:tag w:val="Row Head:"/>
            <w:id w:val="1343273948"/>
            <w:placeholder>
              <w:docPart w:val="B5DAC1A1EEDE467995AA883839303D07"/>
            </w:placeholder>
            <w:temporary/>
            <w:showingPlcHdr/>
            <w15:appearance w15:val="hidden"/>
          </w:sdtPr>
          <w:sdtEndPr/>
          <w:sdtContent>
            <w:tc>
              <w:tcPr>
                <w:tcW w:w="1872" w:type="dxa"/>
              </w:tcPr>
              <w:p w14:paraId="2FB10AA9" w14:textId="77777777" w:rsidR="00E6004D" w:rsidRPr="00BF4184" w:rsidRDefault="00E6004D" w:rsidP="00BF4184">
                <w:r w:rsidRPr="00BF4184">
                  <w:t>Row Head</w:t>
                </w:r>
              </w:p>
            </w:tc>
          </w:sdtContent>
        </w:sdt>
        <w:sdt>
          <w:sdtPr>
            <w:alias w:val="Table data:"/>
            <w:tag w:val="Table data:"/>
            <w:id w:val="1340502274"/>
            <w:placeholder>
              <w:docPart w:val="7342379316B1436E87BC482E2820F091"/>
            </w:placeholder>
            <w:temporary/>
            <w:showingPlcHdr/>
            <w15:appearance w15:val="hidden"/>
          </w:sdtPr>
          <w:sdtEndPr/>
          <w:sdtContent>
            <w:tc>
              <w:tcPr>
                <w:tcW w:w="1872" w:type="dxa"/>
              </w:tcPr>
              <w:p w14:paraId="35F2CE1C" w14:textId="77777777" w:rsidR="00E6004D" w:rsidRPr="00BF4184" w:rsidRDefault="00E6004D" w:rsidP="00BF4184">
                <w:r w:rsidRPr="00BF4184">
                  <w:t>456</w:t>
                </w:r>
              </w:p>
            </w:tc>
          </w:sdtContent>
        </w:sdt>
        <w:sdt>
          <w:sdtPr>
            <w:alias w:val="Table data:"/>
            <w:tag w:val="Table data:"/>
            <w:id w:val="1123895777"/>
            <w:placeholder>
              <w:docPart w:val="3E2E6FB1EBD14FCB9DB944EB0FF90380"/>
            </w:placeholder>
            <w:temporary/>
            <w:showingPlcHdr/>
            <w15:appearance w15:val="hidden"/>
          </w:sdtPr>
          <w:sdtEndPr/>
          <w:sdtContent>
            <w:tc>
              <w:tcPr>
                <w:tcW w:w="1872" w:type="dxa"/>
              </w:tcPr>
              <w:p w14:paraId="3ED9E469" w14:textId="77777777" w:rsidR="00E6004D" w:rsidRPr="00BF4184" w:rsidRDefault="00E6004D" w:rsidP="00BF4184">
                <w:r w:rsidRPr="00BF4184">
                  <w:t>456</w:t>
                </w:r>
              </w:p>
            </w:tc>
          </w:sdtContent>
        </w:sdt>
        <w:sdt>
          <w:sdtPr>
            <w:alias w:val="Table data:"/>
            <w:tag w:val="Table data:"/>
            <w:id w:val="-1354022435"/>
            <w:placeholder>
              <w:docPart w:val="CF446545163E4D1395C93B0D41D88EA2"/>
            </w:placeholder>
            <w:temporary/>
            <w:showingPlcHdr/>
            <w15:appearance w15:val="hidden"/>
          </w:sdtPr>
          <w:sdtEndPr/>
          <w:sdtContent>
            <w:tc>
              <w:tcPr>
                <w:tcW w:w="1872" w:type="dxa"/>
              </w:tcPr>
              <w:p w14:paraId="481C5AA0" w14:textId="77777777" w:rsidR="00E6004D" w:rsidRPr="00BF4184" w:rsidRDefault="00E6004D" w:rsidP="00BF4184">
                <w:r w:rsidRPr="00BF4184">
                  <w:t>456</w:t>
                </w:r>
              </w:p>
            </w:tc>
          </w:sdtContent>
        </w:sdt>
        <w:sdt>
          <w:sdtPr>
            <w:alias w:val="Table data:"/>
            <w:tag w:val="Table data:"/>
            <w:id w:val="1583876576"/>
            <w:placeholder>
              <w:docPart w:val="61976A0EC2044718BF61721D70C62295"/>
            </w:placeholder>
            <w:temporary/>
            <w:showingPlcHdr/>
            <w15:appearance w15:val="hidden"/>
          </w:sdtPr>
          <w:sdtEndPr/>
          <w:sdtContent>
            <w:tc>
              <w:tcPr>
                <w:tcW w:w="1872" w:type="dxa"/>
              </w:tcPr>
              <w:p w14:paraId="02CD74BC" w14:textId="77777777" w:rsidR="00E6004D" w:rsidRPr="00BF4184" w:rsidRDefault="00E6004D" w:rsidP="00BF4184">
                <w:r w:rsidRPr="00BF4184">
                  <w:t>456</w:t>
                </w:r>
              </w:p>
            </w:tc>
          </w:sdtContent>
        </w:sdt>
      </w:tr>
      <w:tr w:rsidR="00E6004D" w:rsidRPr="00BF4184" w14:paraId="000307BC" w14:textId="77777777" w:rsidTr="00BF4184">
        <w:sdt>
          <w:sdtPr>
            <w:alias w:val="Row Head:"/>
            <w:tag w:val="Row Head:"/>
            <w:id w:val="-1439600689"/>
            <w:placeholder>
              <w:docPart w:val="BB0AAC23C6374FD68D8835AC96FA275D"/>
            </w:placeholder>
            <w:temporary/>
            <w:showingPlcHdr/>
            <w15:appearance w15:val="hidden"/>
          </w:sdtPr>
          <w:sdtEndPr/>
          <w:sdtContent>
            <w:tc>
              <w:tcPr>
                <w:tcW w:w="1872" w:type="dxa"/>
              </w:tcPr>
              <w:p w14:paraId="781FF3F4" w14:textId="77777777" w:rsidR="00E6004D" w:rsidRPr="00BF4184" w:rsidRDefault="00E6004D" w:rsidP="00BF4184">
                <w:r w:rsidRPr="00BF4184">
                  <w:t>Row Head</w:t>
                </w:r>
              </w:p>
            </w:tc>
          </w:sdtContent>
        </w:sdt>
        <w:sdt>
          <w:sdtPr>
            <w:alias w:val="Table data:"/>
            <w:tag w:val="Table data:"/>
            <w:id w:val="-1490947208"/>
            <w:placeholder>
              <w:docPart w:val="6F2294DBCD59422FB2A2AECDDBEE6E34"/>
            </w:placeholder>
            <w:temporary/>
            <w:showingPlcHdr/>
            <w15:appearance w15:val="hidden"/>
          </w:sdtPr>
          <w:sdtEndPr/>
          <w:sdtContent>
            <w:tc>
              <w:tcPr>
                <w:tcW w:w="1872" w:type="dxa"/>
              </w:tcPr>
              <w:p w14:paraId="7CDED9CA" w14:textId="77777777" w:rsidR="00E6004D" w:rsidRPr="00BF4184" w:rsidRDefault="00E6004D" w:rsidP="00BF4184">
                <w:r w:rsidRPr="00BF4184">
                  <w:t>789</w:t>
                </w:r>
              </w:p>
            </w:tc>
          </w:sdtContent>
        </w:sdt>
        <w:sdt>
          <w:sdtPr>
            <w:alias w:val="Table data:"/>
            <w:tag w:val="Table data:"/>
            <w:id w:val="-470683202"/>
            <w:placeholder>
              <w:docPart w:val="7DBD2D9CBC444B7C916B27693B629765"/>
            </w:placeholder>
            <w:temporary/>
            <w:showingPlcHdr/>
            <w15:appearance w15:val="hidden"/>
          </w:sdtPr>
          <w:sdtEndPr/>
          <w:sdtContent>
            <w:tc>
              <w:tcPr>
                <w:tcW w:w="1872" w:type="dxa"/>
              </w:tcPr>
              <w:p w14:paraId="0C5607DB" w14:textId="77777777" w:rsidR="00E6004D" w:rsidRPr="00BF4184" w:rsidRDefault="00E6004D" w:rsidP="00BF4184">
                <w:r w:rsidRPr="00BF4184">
                  <w:t>789</w:t>
                </w:r>
              </w:p>
            </w:tc>
          </w:sdtContent>
        </w:sdt>
        <w:sdt>
          <w:sdtPr>
            <w:alias w:val="Table data:"/>
            <w:tag w:val="Table data:"/>
            <w:id w:val="1440877877"/>
            <w:placeholder>
              <w:docPart w:val="F25091C05BE044DABEEBD93DBDBB6630"/>
            </w:placeholder>
            <w:temporary/>
            <w:showingPlcHdr/>
            <w15:appearance w15:val="hidden"/>
          </w:sdtPr>
          <w:sdtEndPr/>
          <w:sdtContent>
            <w:tc>
              <w:tcPr>
                <w:tcW w:w="1872" w:type="dxa"/>
              </w:tcPr>
              <w:p w14:paraId="5B781E92" w14:textId="77777777" w:rsidR="00E6004D" w:rsidRPr="00BF4184" w:rsidRDefault="00E6004D" w:rsidP="00BF4184">
                <w:r w:rsidRPr="00BF4184">
                  <w:t>789</w:t>
                </w:r>
              </w:p>
            </w:tc>
          </w:sdtContent>
        </w:sdt>
        <w:sdt>
          <w:sdtPr>
            <w:alias w:val="Table data:"/>
            <w:tag w:val="Table data:"/>
            <w:id w:val="695431633"/>
            <w:placeholder>
              <w:docPart w:val="D5901673766043858F0E04D093746D30"/>
            </w:placeholder>
            <w:temporary/>
            <w:showingPlcHdr/>
            <w15:appearance w15:val="hidden"/>
          </w:sdtPr>
          <w:sdtEndPr/>
          <w:sdtContent>
            <w:tc>
              <w:tcPr>
                <w:tcW w:w="1872" w:type="dxa"/>
              </w:tcPr>
              <w:p w14:paraId="2A39A1DB" w14:textId="77777777" w:rsidR="00E6004D" w:rsidRPr="00BF4184" w:rsidRDefault="00E6004D" w:rsidP="00BF4184">
                <w:r w:rsidRPr="00BF4184">
                  <w:t>789</w:t>
                </w:r>
              </w:p>
            </w:tc>
          </w:sdtContent>
        </w:sdt>
      </w:tr>
    </w:tbl>
    <w:p w14:paraId="0F4C5B1E" w14:textId="77777777" w:rsidR="00E81978" w:rsidRDefault="005D3A03">
      <w:pPr>
        <w:pStyle w:val="TableFigure"/>
      </w:pPr>
      <w:r>
        <w:rPr>
          <w:rStyle w:val="Emphasis"/>
        </w:rPr>
        <w:t>Note</w:t>
      </w:r>
      <w:r>
        <w:t xml:space="preserve">:  </w:t>
      </w:r>
      <w:sdt>
        <w:sdtPr>
          <w:alias w:val="Table note text:"/>
          <w:tag w:val="Table note text:"/>
          <w:id w:val="668988805"/>
          <w:placeholder>
            <w:docPart w:val="DB095B4A3D5C4271B33F2127B45D9BCD"/>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2924DC93F9BA4353AF64FCE4CB79FA7D"/>
        </w:placeholder>
        <w:temporary/>
        <w:showingPlcHdr/>
        <w15:appearance w15:val="hidden"/>
      </w:sdtPr>
      <w:sdtEndPr/>
      <w:sdtContent>
        <w:p w14:paraId="7F503AA1" w14:textId="77777777" w:rsidR="00E81978" w:rsidRDefault="005D3A03">
          <w:pPr>
            <w:pStyle w:val="SectionTitle"/>
          </w:pPr>
          <w:r w:rsidRPr="005D3A03">
            <w:t>Figures title:</w:t>
          </w:r>
        </w:p>
      </w:sdtContent>
    </w:sdt>
    <w:p w14:paraId="43E62B03" w14:textId="77777777" w:rsidR="00E81978" w:rsidRDefault="005D3A03">
      <w:pPr>
        <w:pStyle w:val="NoSpacing"/>
      </w:pPr>
      <w:r>
        <w:rPr>
          <w:noProof/>
          <w:lang w:eastAsia="en-US"/>
        </w:rPr>
        <w:drawing>
          <wp:inline distT="0" distB="0" distL="0" distR="0" wp14:anchorId="28850343" wp14:editId="11DAE4EE">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0CDF57" w14:textId="77777777" w:rsidR="00E81978" w:rsidRDefault="005D3A03">
      <w:pPr>
        <w:pStyle w:val="TableFigure"/>
      </w:pPr>
      <w:r>
        <w:rPr>
          <w:rStyle w:val="Emphasis"/>
        </w:rPr>
        <w:t>Figure 1</w:t>
      </w:r>
      <w:r>
        <w:t xml:space="preserve">. </w:t>
      </w:r>
      <w:sdt>
        <w:sdtPr>
          <w:alias w:val="Figure 1 text:"/>
          <w:tag w:val="Figure 1 text:"/>
          <w:id w:val="1420302148"/>
          <w:placeholder>
            <w:docPart w:val="D75FFD7D07BE46CE8F8DD2469A518100"/>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38E0F0DC"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F7594" w14:textId="77777777" w:rsidR="00AA3AA7" w:rsidRDefault="00AA3AA7">
      <w:pPr>
        <w:spacing w:line="240" w:lineRule="auto"/>
      </w:pPr>
      <w:r>
        <w:separator/>
      </w:r>
    </w:p>
    <w:p w14:paraId="757EA094" w14:textId="77777777" w:rsidR="00AA3AA7" w:rsidRDefault="00AA3AA7"/>
  </w:endnote>
  <w:endnote w:type="continuationSeparator" w:id="0">
    <w:p w14:paraId="4BB19ABC" w14:textId="77777777" w:rsidR="00AA3AA7" w:rsidRDefault="00AA3AA7">
      <w:pPr>
        <w:spacing w:line="240" w:lineRule="auto"/>
      </w:pPr>
      <w:r>
        <w:continuationSeparator/>
      </w:r>
    </w:p>
    <w:p w14:paraId="7789FF40" w14:textId="77777777" w:rsidR="00AA3AA7" w:rsidRDefault="00AA3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47A6" w14:textId="77777777" w:rsidR="00AA3AA7" w:rsidRDefault="00AA3AA7">
      <w:pPr>
        <w:spacing w:line="240" w:lineRule="auto"/>
      </w:pPr>
      <w:r>
        <w:separator/>
      </w:r>
    </w:p>
    <w:p w14:paraId="61BA88E3" w14:textId="77777777" w:rsidR="00AA3AA7" w:rsidRDefault="00AA3AA7"/>
  </w:footnote>
  <w:footnote w:type="continuationSeparator" w:id="0">
    <w:p w14:paraId="5EEF1675" w14:textId="77777777" w:rsidR="00AA3AA7" w:rsidRDefault="00AA3AA7">
      <w:pPr>
        <w:spacing w:line="240" w:lineRule="auto"/>
      </w:pPr>
      <w:r>
        <w:continuationSeparator/>
      </w:r>
    </w:p>
    <w:p w14:paraId="153D6777" w14:textId="77777777" w:rsidR="00AA3AA7" w:rsidRDefault="00AA3A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45D1" w14:textId="2B5102D1" w:rsidR="00E81978" w:rsidRDefault="00B67D6B">
    <w:pPr>
      <w:pStyle w:val="Header"/>
      <w:rPr>
        <w:rStyle w:val="Strong"/>
      </w:rPr>
    </w:pPr>
    <w:r>
      <w:rPr>
        <w:rStyle w:val="Strong"/>
      </w:rPr>
      <w:t>CAse Study of Extract, Transform and Load</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D41CB4"/>
    <w:lvl w:ilvl="0">
      <w:start w:val="1"/>
      <w:numFmt w:val="bullet"/>
      <w:pStyle w:val="ListBullet2"/>
      <w:lvlText w:val="o"/>
      <w:lvlJc w:val="left"/>
      <w:pPr>
        <w:ind w:left="1800" w:hanging="360"/>
      </w:pPr>
      <w:rPr>
        <w:rFonts w:ascii="Courier New" w:hAnsi="Courier New" w:cs="Courier New"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75A50F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910AA"/>
    <w:multiLevelType w:val="hybridMultilevel"/>
    <w:tmpl w:val="DE70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6B"/>
    <w:rsid w:val="00036B65"/>
    <w:rsid w:val="000D3F41"/>
    <w:rsid w:val="0013430E"/>
    <w:rsid w:val="001455D8"/>
    <w:rsid w:val="001678D1"/>
    <w:rsid w:val="001A674E"/>
    <w:rsid w:val="00227B05"/>
    <w:rsid w:val="002B1E16"/>
    <w:rsid w:val="00311F16"/>
    <w:rsid w:val="00355DCA"/>
    <w:rsid w:val="003A53B7"/>
    <w:rsid w:val="00482DF0"/>
    <w:rsid w:val="00495E71"/>
    <w:rsid w:val="00551A02"/>
    <w:rsid w:val="005534FA"/>
    <w:rsid w:val="005A5A52"/>
    <w:rsid w:val="005D3A03"/>
    <w:rsid w:val="005F4CAC"/>
    <w:rsid w:val="005F7268"/>
    <w:rsid w:val="006613C7"/>
    <w:rsid w:val="006E4FB2"/>
    <w:rsid w:val="0070040D"/>
    <w:rsid w:val="00772050"/>
    <w:rsid w:val="008002C0"/>
    <w:rsid w:val="00825F65"/>
    <w:rsid w:val="008C5323"/>
    <w:rsid w:val="00911B95"/>
    <w:rsid w:val="0092251B"/>
    <w:rsid w:val="009A6A3B"/>
    <w:rsid w:val="009C061D"/>
    <w:rsid w:val="00A82C03"/>
    <w:rsid w:val="00AA3AA7"/>
    <w:rsid w:val="00AE59F6"/>
    <w:rsid w:val="00B208DD"/>
    <w:rsid w:val="00B26D1A"/>
    <w:rsid w:val="00B67D6B"/>
    <w:rsid w:val="00B823AA"/>
    <w:rsid w:val="00B96749"/>
    <w:rsid w:val="00BA45DB"/>
    <w:rsid w:val="00BB587A"/>
    <w:rsid w:val="00BF4184"/>
    <w:rsid w:val="00C0601E"/>
    <w:rsid w:val="00C31D30"/>
    <w:rsid w:val="00C87388"/>
    <w:rsid w:val="00CA6D7E"/>
    <w:rsid w:val="00CD6E39"/>
    <w:rsid w:val="00CF6E91"/>
    <w:rsid w:val="00D85B68"/>
    <w:rsid w:val="00DF5F49"/>
    <w:rsid w:val="00E6004D"/>
    <w:rsid w:val="00E81978"/>
    <w:rsid w:val="00EA476E"/>
    <w:rsid w:val="00EC208F"/>
    <w:rsid w:val="00EC69E7"/>
    <w:rsid w:val="00F17EC9"/>
    <w:rsid w:val="00F31C03"/>
    <w:rsid w:val="00F379B7"/>
    <w:rsid w:val="00F525FA"/>
    <w:rsid w:val="00F94CE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ECAE"/>
  <w15:chartTrackingRefBased/>
  <w15:docId w15:val="{71A9E148-931F-4B92-BD0E-2EE665DC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1A674E"/>
    <w:pPr>
      <w:keepNext/>
      <w:keepLines/>
      <w:ind w:firstLine="0"/>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1A674E"/>
    <w:pPr>
      <w:keepNext/>
      <w:keepLines/>
      <w:ind w:firstLine="0"/>
      <w:outlineLvl w:val="1"/>
    </w:pPr>
    <w:rPr>
      <w:rFonts w:asciiTheme="majorHAnsi" w:eastAsiaTheme="majorEastAsia" w:hAnsiTheme="majorHAnsi" w:cstheme="majorHAnsi"/>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1A674E"/>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1A674E"/>
    <w:rPr>
      <w:rFonts w:asciiTheme="majorHAnsi" w:eastAsiaTheme="majorEastAsia" w:hAnsiTheme="majorHAnsi" w:cstheme="majorHAnsi"/>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BB587A"/>
    <w:pPr>
      <w:numPr>
        <w:numId w:val="1"/>
      </w:numPr>
      <w:tabs>
        <w:tab w:val="clear" w:pos="1080"/>
        <w:tab w:val="left" w:pos="1440"/>
      </w:tabs>
      <w:ind w:left="1440"/>
      <w:contextualSpacing/>
    </w:pPr>
  </w:style>
  <w:style w:type="paragraph" w:styleId="ListBullet2">
    <w:name w:val="List Bullet 2"/>
    <w:basedOn w:val="Normal"/>
    <w:uiPriority w:val="99"/>
    <w:unhideWhenUsed/>
    <w:rsid w:val="001678D1"/>
    <w:pPr>
      <w:numPr>
        <w:numId w:val="2"/>
      </w:numPr>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36B65"/>
    <w:rPr>
      <w:color w:val="5F5F5F" w:themeColor="hyperlink"/>
      <w:u w:val="single"/>
    </w:rPr>
  </w:style>
  <w:style w:type="character" w:styleId="UnresolvedMention">
    <w:name w:val="Unresolved Mention"/>
    <w:basedOn w:val="DefaultParagraphFont"/>
    <w:uiPriority w:val="99"/>
    <w:semiHidden/>
    <w:unhideWhenUsed/>
    <w:rsid w:val="00036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41062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tic.dwcdn.net/data/ijEiy.csv?v=162322224000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wrapper.dwcdn.net/ijEiy/2/"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yracuse.com/coronavirus-n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api.covidtracking.com/v1/states/ny/daily.json" TargetMode="External"/><Relationship Id="rId4" Type="http://schemas.openxmlformats.org/officeDocument/2006/relationships/styles" Target="styles.xml"/><Relationship Id="rId9" Type="http://schemas.openxmlformats.org/officeDocument/2006/relationships/hyperlink" Target="https://api.covidtracking.com/v1/states/ca/current.csv" TargetMode="Externa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a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D01D8A27AB470195947955961D7647"/>
        <w:category>
          <w:name w:val="General"/>
          <w:gallery w:val="placeholder"/>
        </w:category>
        <w:types>
          <w:type w:val="bbPlcHdr"/>
        </w:types>
        <w:behaviors>
          <w:behavior w:val="content"/>
        </w:behaviors>
        <w:guid w:val="{81D8517B-3FF1-4DFC-86BD-4FFF49087D67}"/>
      </w:docPartPr>
      <w:docPartBody>
        <w:p w:rsidR="00C42358" w:rsidRDefault="007D4551">
          <w:pPr>
            <w:pStyle w:val="4DD01D8A27AB470195947955961D7647"/>
          </w:pPr>
          <w:r>
            <w:t>[Title Here, up to 12 Words, on One to Two Lines]</w:t>
          </w:r>
        </w:p>
      </w:docPartBody>
    </w:docPart>
    <w:docPart>
      <w:docPartPr>
        <w:name w:val="F56DA29C8E634BDF9319262140D0FD07"/>
        <w:category>
          <w:name w:val="General"/>
          <w:gallery w:val="placeholder"/>
        </w:category>
        <w:types>
          <w:type w:val="bbPlcHdr"/>
        </w:types>
        <w:behaviors>
          <w:behavior w:val="content"/>
        </w:behaviors>
        <w:guid w:val="{68C5B050-919A-49BA-A45A-51AF8E9CCB57}"/>
      </w:docPartPr>
      <w:docPartBody>
        <w:p w:rsidR="00C42358" w:rsidRDefault="007D4551">
          <w:pPr>
            <w:pStyle w:val="F56DA29C8E634BDF9319262140D0FD07"/>
          </w:pPr>
          <w:r>
            <w:t>Abstract</w:t>
          </w:r>
        </w:p>
      </w:docPartBody>
    </w:docPart>
    <w:docPart>
      <w:docPartPr>
        <w:name w:val="4A8A0C5A4C87481BADA43BCC95ECC5A3"/>
        <w:category>
          <w:name w:val="General"/>
          <w:gallery w:val="placeholder"/>
        </w:category>
        <w:types>
          <w:type w:val="bbPlcHdr"/>
        </w:types>
        <w:behaviors>
          <w:behavior w:val="content"/>
        </w:behaviors>
        <w:guid w:val="{7733E434-ADEF-4230-8EC3-6DB39B71994F}"/>
      </w:docPartPr>
      <w:docPartBody>
        <w:p w:rsidR="00C42358" w:rsidRDefault="007D4551">
          <w:pPr>
            <w:pStyle w:val="4A8A0C5A4C87481BADA43BCC95ECC5A3"/>
          </w:pPr>
          <w:r>
            <w:t>[Title Here, up to 12 Words, on One to Two Lines]</w:t>
          </w:r>
        </w:p>
      </w:docPartBody>
    </w:docPart>
    <w:docPart>
      <w:docPartPr>
        <w:name w:val="60024D1795DE4682B61757745E8C1A8D"/>
        <w:category>
          <w:name w:val="General"/>
          <w:gallery w:val="placeholder"/>
        </w:category>
        <w:types>
          <w:type w:val="bbPlcHdr"/>
        </w:types>
        <w:behaviors>
          <w:behavior w:val="content"/>
        </w:behaviors>
        <w:guid w:val="{611A9A08-FA9A-4C99-AD89-9E26A7BF7872}"/>
      </w:docPartPr>
      <w:docPartBody>
        <w:p w:rsidR="00C42358" w:rsidRDefault="007D4551">
          <w:pPr>
            <w:pStyle w:val="60024D1795DE4682B61757745E8C1A8D"/>
          </w:pPr>
          <w:r>
            <w:t>Footnotes</w:t>
          </w:r>
        </w:p>
      </w:docPartBody>
    </w:docPart>
    <w:docPart>
      <w:docPartPr>
        <w:name w:val="5417D13136FC4B238D705E9312FF1A6D"/>
        <w:category>
          <w:name w:val="General"/>
          <w:gallery w:val="placeholder"/>
        </w:category>
        <w:types>
          <w:type w:val="bbPlcHdr"/>
        </w:types>
        <w:behaviors>
          <w:behavior w:val="content"/>
        </w:behaviors>
        <w:guid w:val="{CE37C1FC-D42F-4D39-944E-38C8D8744FA8}"/>
      </w:docPartPr>
      <w:docPartBody>
        <w:p w:rsidR="00C42358" w:rsidRDefault="007D4551">
          <w:pPr>
            <w:pStyle w:val="5417D13136FC4B238D705E9312FF1A6D"/>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D3D928EC7234284897FE49FBDCCD663"/>
        <w:category>
          <w:name w:val="General"/>
          <w:gallery w:val="placeholder"/>
        </w:category>
        <w:types>
          <w:type w:val="bbPlcHdr"/>
        </w:types>
        <w:behaviors>
          <w:behavior w:val="content"/>
        </w:behaviors>
        <w:guid w:val="{F61532B2-1950-4B36-B309-D8C6F91D4564}"/>
      </w:docPartPr>
      <w:docPartBody>
        <w:p w:rsidR="00C42358" w:rsidRDefault="007D4551">
          <w:pPr>
            <w:pStyle w:val="3D3D928EC7234284897FE49FBDCCD663"/>
          </w:pPr>
          <w:r w:rsidRPr="00C0601E">
            <w:t>[Table Title]</w:t>
          </w:r>
        </w:p>
      </w:docPartBody>
    </w:docPart>
    <w:docPart>
      <w:docPartPr>
        <w:name w:val="76311C32D3254966B1CF5194A8B49C4D"/>
        <w:category>
          <w:name w:val="General"/>
          <w:gallery w:val="placeholder"/>
        </w:category>
        <w:types>
          <w:type w:val="bbPlcHdr"/>
        </w:types>
        <w:behaviors>
          <w:behavior w:val="content"/>
        </w:behaviors>
        <w:guid w:val="{8F89F3A9-0E71-4B2B-A4A6-0389ACDE3AD4}"/>
      </w:docPartPr>
      <w:docPartBody>
        <w:p w:rsidR="00C42358" w:rsidRDefault="007D4551">
          <w:pPr>
            <w:pStyle w:val="76311C32D3254966B1CF5194A8B49C4D"/>
          </w:pPr>
          <w:r w:rsidRPr="00BF4184">
            <w:t>Column Head</w:t>
          </w:r>
        </w:p>
      </w:docPartBody>
    </w:docPart>
    <w:docPart>
      <w:docPartPr>
        <w:name w:val="2862781ECE8F458BA2B7CF86C77AC21E"/>
        <w:category>
          <w:name w:val="General"/>
          <w:gallery w:val="placeholder"/>
        </w:category>
        <w:types>
          <w:type w:val="bbPlcHdr"/>
        </w:types>
        <w:behaviors>
          <w:behavior w:val="content"/>
        </w:behaviors>
        <w:guid w:val="{C84E5E3B-874D-4E45-B8A0-7ACBF325F4CA}"/>
      </w:docPartPr>
      <w:docPartBody>
        <w:p w:rsidR="00C42358" w:rsidRDefault="007D4551">
          <w:pPr>
            <w:pStyle w:val="2862781ECE8F458BA2B7CF86C77AC21E"/>
          </w:pPr>
          <w:r w:rsidRPr="00BF4184">
            <w:t>Column Head</w:t>
          </w:r>
        </w:p>
      </w:docPartBody>
    </w:docPart>
    <w:docPart>
      <w:docPartPr>
        <w:name w:val="F3ED16E0116144A59A06B4664834F011"/>
        <w:category>
          <w:name w:val="General"/>
          <w:gallery w:val="placeholder"/>
        </w:category>
        <w:types>
          <w:type w:val="bbPlcHdr"/>
        </w:types>
        <w:behaviors>
          <w:behavior w:val="content"/>
        </w:behaviors>
        <w:guid w:val="{A64A5FDA-6C3E-4709-83CD-67BB60ACEFBD}"/>
      </w:docPartPr>
      <w:docPartBody>
        <w:p w:rsidR="00C42358" w:rsidRDefault="007D4551">
          <w:pPr>
            <w:pStyle w:val="F3ED16E0116144A59A06B4664834F011"/>
          </w:pPr>
          <w:r w:rsidRPr="00BF4184">
            <w:t>Column Head</w:t>
          </w:r>
        </w:p>
      </w:docPartBody>
    </w:docPart>
    <w:docPart>
      <w:docPartPr>
        <w:name w:val="8AD6FBD0039E42E1B5B3FB0EE433EE61"/>
        <w:category>
          <w:name w:val="General"/>
          <w:gallery w:val="placeholder"/>
        </w:category>
        <w:types>
          <w:type w:val="bbPlcHdr"/>
        </w:types>
        <w:behaviors>
          <w:behavior w:val="content"/>
        </w:behaviors>
        <w:guid w:val="{D829ADD5-CA95-46CB-AED6-434AF3C56F5E}"/>
      </w:docPartPr>
      <w:docPartBody>
        <w:p w:rsidR="00C42358" w:rsidRDefault="007D4551">
          <w:pPr>
            <w:pStyle w:val="8AD6FBD0039E42E1B5B3FB0EE433EE61"/>
          </w:pPr>
          <w:r w:rsidRPr="00BF4184">
            <w:t>Column Head</w:t>
          </w:r>
        </w:p>
      </w:docPartBody>
    </w:docPart>
    <w:docPart>
      <w:docPartPr>
        <w:name w:val="3E886F5E60274B3E8961481675E928DC"/>
        <w:category>
          <w:name w:val="General"/>
          <w:gallery w:val="placeholder"/>
        </w:category>
        <w:types>
          <w:type w:val="bbPlcHdr"/>
        </w:types>
        <w:behaviors>
          <w:behavior w:val="content"/>
        </w:behaviors>
        <w:guid w:val="{29A2D5D8-12A4-4093-B645-85FA229AE9A9}"/>
      </w:docPartPr>
      <w:docPartBody>
        <w:p w:rsidR="00C42358" w:rsidRDefault="007D4551">
          <w:pPr>
            <w:pStyle w:val="3E886F5E60274B3E8961481675E928DC"/>
          </w:pPr>
          <w:r w:rsidRPr="00BF4184">
            <w:t>Column Head</w:t>
          </w:r>
        </w:p>
      </w:docPartBody>
    </w:docPart>
    <w:docPart>
      <w:docPartPr>
        <w:name w:val="2F041D3848994615A7B74C65167C6434"/>
        <w:category>
          <w:name w:val="General"/>
          <w:gallery w:val="placeholder"/>
        </w:category>
        <w:types>
          <w:type w:val="bbPlcHdr"/>
        </w:types>
        <w:behaviors>
          <w:behavior w:val="content"/>
        </w:behaviors>
        <w:guid w:val="{CE5EFE9E-C8C3-48F2-8BF6-EC2E18F81623}"/>
      </w:docPartPr>
      <w:docPartBody>
        <w:p w:rsidR="00C42358" w:rsidRDefault="007D4551">
          <w:pPr>
            <w:pStyle w:val="2F041D3848994615A7B74C65167C6434"/>
          </w:pPr>
          <w:r w:rsidRPr="00BF4184">
            <w:t>Row Head</w:t>
          </w:r>
        </w:p>
      </w:docPartBody>
    </w:docPart>
    <w:docPart>
      <w:docPartPr>
        <w:name w:val="F4205722C9144648922B8B65C02CA138"/>
        <w:category>
          <w:name w:val="General"/>
          <w:gallery w:val="placeholder"/>
        </w:category>
        <w:types>
          <w:type w:val="bbPlcHdr"/>
        </w:types>
        <w:behaviors>
          <w:behavior w:val="content"/>
        </w:behaviors>
        <w:guid w:val="{13AEC5A4-A0CE-4864-905B-704498BB861B}"/>
      </w:docPartPr>
      <w:docPartBody>
        <w:p w:rsidR="00C42358" w:rsidRDefault="007D4551">
          <w:pPr>
            <w:pStyle w:val="F4205722C9144648922B8B65C02CA138"/>
          </w:pPr>
          <w:r w:rsidRPr="00BF4184">
            <w:t>123</w:t>
          </w:r>
        </w:p>
      </w:docPartBody>
    </w:docPart>
    <w:docPart>
      <w:docPartPr>
        <w:name w:val="3C481CD446B44B5D8EADF644C326629E"/>
        <w:category>
          <w:name w:val="General"/>
          <w:gallery w:val="placeholder"/>
        </w:category>
        <w:types>
          <w:type w:val="bbPlcHdr"/>
        </w:types>
        <w:behaviors>
          <w:behavior w:val="content"/>
        </w:behaviors>
        <w:guid w:val="{DEB8E723-9BF6-4CE8-AE95-CF9E0187DDDE}"/>
      </w:docPartPr>
      <w:docPartBody>
        <w:p w:rsidR="00C42358" w:rsidRDefault="007D4551">
          <w:pPr>
            <w:pStyle w:val="3C481CD446B44B5D8EADF644C326629E"/>
          </w:pPr>
          <w:r w:rsidRPr="00BF4184">
            <w:t>123</w:t>
          </w:r>
        </w:p>
      </w:docPartBody>
    </w:docPart>
    <w:docPart>
      <w:docPartPr>
        <w:name w:val="1544335D353D4C119589076F7AB9DBE7"/>
        <w:category>
          <w:name w:val="General"/>
          <w:gallery w:val="placeholder"/>
        </w:category>
        <w:types>
          <w:type w:val="bbPlcHdr"/>
        </w:types>
        <w:behaviors>
          <w:behavior w:val="content"/>
        </w:behaviors>
        <w:guid w:val="{462866C5-7FCB-4B64-9D2E-A76F63E0A0F4}"/>
      </w:docPartPr>
      <w:docPartBody>
        <w:p w:rsidR="00C42358" w:rsidRDefault="007D4551">
          <w:pPr>
            <w:pStyle w:val="1544335D353D4C119589076F7AB9DBE7"/>
          </w:pPr>
          <w:r w:rsidRPr="00BF4184">
            <w:t>123</w:t>
          </w:r>
        </w:p>
      </w:docPartBody>
    </w:docPart>
    <w:docPart>
      <w:docPartPr>
        <w:name w:val="91B37453293D4389A58F1583CC4FC028"/>
        <w:category>
          <w:name w:val="General"/>
          <w:gallery w:val="placeholder"/>
        </w:category>
        <w:types>
          <w:type w:val="bbPlcHdr"/>
        </w:types>
        <w:behaviors>
          <w:behavior w:val="content"/>
        </w:behaviors>
        <w:guid w:val="{3BC03BDE-82B4-44E4-AA34-18ABF33D731E}"/>
      </w:docPartPr>
      <w:docPartBody>
        <w:p w:rsidR="00C42358" w:rsidRDefault="007D4551">
          <w:pPr>
            <w:pStyle w:val="91B37453293D4389A58F1583CC4FC028"/>
          </w:pPr>
          <w:r w:rsidRPr="00BF4184">
            <w:t>123</w:t>
          </w:r>
        </w:p>
      </w:docPartBody>
    </w:docPart>
    <w:docPart>
      <w:docPartPr>
        <w:name w:val="6B35C57F04F84A74AECB4E8690C6546E"/>
        <w:category>
          <w:name w:val="General"/>
          <w:gallery w:val="placeholder"/>
        </w:category>
        <w:types>
          <w:type w:val="bbPlcHdr"/>
        </w:types>
        <w:behaviors>
          <w:behavior w:val="content"/>
        </w:behaviors>
        <w:guid w:val="{4D55141B-D55A-48B2-916C-6321D4EF6FF3}"/>
      </w:docPartPr>
      <w:docPartBody>
        <w:p w:rsidR="00C42358" w:rsidRDefault="007D4551">
          <w:pPr>
            <w:pStyle w:val="6B35C57F04F84A74AECB4E8690C6546E"/>
          </w:pPr>
          <w:r w:rsidRPr="00BF4184">
            <w:t>Row Head</w:t>
          </w:r>
        </w:p>
      </w:docPartBody>
    </w:docPart>
    <w:docPart>
      <w:docPartPr>
        <w:name w:val="45B7387B34E74C6B89A445AEAD872986"/>
        <w:category>
          <w:name w:val="General"/>
          <w:gallery w:val="placeholder"/>
        </w:category>
        <w:types>
          <w:type w:val="bbPlcHdr"/>
        </w:types>
        <w:behaviors>
          <w:behavior w:val="content"/>
        </w:behaviors>
        <w:guid w:val="{2C7EBEF9-2117-4C8C-9CE1-D1AF43154954}"/>
      </w:docPartPr>
      <w:docPartBody>
        <w:p w:rsidR="00C42358" w:rsidRDefault="007D4551">
          <w:pPr>
            <w:pStyle w:val="45B7387B34E74C6B89A445AEAD872986"/>
          </w:pPr>
          <w:r w:rsidRPr="00BF4184">
            <w:t>456</w:t>
          </w:r>
        </w:p>
      </w:docPartBody>
    </w:docPart>
    <w:docPart>
      <w:docPartPr>
        <w:name w:val="544A902FBF944937B25A7D684959A184"/>
        <w:category>
          <w:name w:val="General"/>
          <w:gallery w:val="placeholder"/>
        </w:category>
        <w:types>
          <w:type w:val="bbPlcHdr"/>
        </w:types>
        <w:behaviors>
          <w:behavior w:val="content"/>
        </w:behaviors>
        <w:guid w:val="{C3E7DD0F-DBD8-40E4-A80C-EA1578F8262E}"/>
      </w:docPartPr>
      <w:docPartBody>
        <w:p w:rsidR="00C42358" w:rsidRDefault="007D4551">
          <w:pPr>
            <w:pStyle w:val="544A902FBF944937B25A7D684959A184"/>
          </w:pPr>
          <w:r w:rsidRPr="00BF4184">
            <w:t>456</w:t>
          </w:r>
        </w:p>
      </w:docPartBody>
    </w:docPart>
    <w:docPart>
      <w:docPartPr>
        <w:name w:val="EF652985578A4EF697AB62DC15207898"/>
        <w:category>
          <w:name w:val="General"/>
          <w:gallery w:val="placeholder"/>
        </w:category>
        <w:types>
          <w:type w:val="bbPlcHdr"/>
        </w:types>
        <w:behaviors>
          <w:behavior w:val="content"/>
        </w:behaviors>
        <w:guid w:val="{E427AB45-157A-4D06-AFF6-8A7155BAF139}"/>
      </w:docPartPr>
      <w:docPartBody>
        <w:p w:rsidR="00C42358" w:rsidRDefault="007D4551">
          <w:pPr>
            <w:pStyle w:val="EF652985578A4EF697AB62DC15207898"/>
          </w:pPr>
          <w:r w:rsidRPr="00BF4184">
            <w:t>456</w:t>
          </w:r>
        </w:p>
      </w:docPartBody>
    </w:docPart>
    <w:docPart>
      <w:docPartPr>
        <w:name w:val="03AFD321AE024A94AEA8DD784539A9B6"/>
        <w:category>
          <w:name w:val="General"/>
          <w:gallery w:val="placeholder"/>
        </w:category>
        <w:types>
          <w:type w:val="bbPlcHdr"/>
        </w:types>
        <w:behaviors>
          <w:behavior w:val="content"/>
        </w:behaviors>
        <w:guid w:val="{8D9369EB-AE95-4CB1-B47A-E8A7B43B8661}"/>
      </w:docPartPr>
      <w:docPartBody>
        <w:p w:rsidR="00C42358" w:rsidRDefault="007D4551">
          <w:pPr>
            <w:pStyle w:val="03AFD321AE024A94AEA8DD784539A9B6"/>
          </w:pPr>
          <w:r w:rsidRPr="00BF4184">
            <w:t>456</w:t>
          </w:r>
        </w:p>
      </w:docPartBody>
    </w:docPart>
    <w:docPart>
      <w:docPartPr>
        <w:name w:val="79089C8625CA4B72B2E010947035F38E"/>
        <w:category>
          <w:name w:val="General"/>
          <w:gallery w:val="placeholder"/>
        </w:category>
        <w:types>
          <w:type w:val="bbPlcHdr"/>
        </w:types>
        <w:behaviors>
          <w:behavior w:val="content"/>
        </w:behaviors>
        <w:guid w:val="{C9E35095-BB45-4567-B189-54A3C7AF1BB6}"/>
      </w:docPartPr>
      <w:docPartBody>
        <w:p w:rsidR="00C42358" w:rsidRDefault="007D4551">
          <w:pPr>
            <w:pStyle w:val="79089C8625CA4B72B2E010947035F38E"/>
          </w:pPr>
          <w:r w:rsidRPr="00BF4184">
            <w:t>Row Head</w:t>
          </w:r>
        </w:p>
      </w:docPartBody>
    </w:docPart>
    <w:docPart>
      <w:docPartPr>
        <w:name w:val="B2DAE879309F41948D8F54836CB94DAF"/>
        <w:category>
          <w:name w:val="General"/>
          <w:gallery w:val="placeholder"/>
        </w:category>
        <w:types>
          <w:type w:val="bbPlcHdr"/>
        </w:types>
        <w:behaviors>
          <w:behavior w:val="content"/>
        </w:behaviors>
        <w:guid w:val="{86481660-CF39-4F7B-ABB3-E174132D1113}"/>
      </w:docPartPr>
      <w:docPartBody>
        <w:p w:rsidR="00C42358" w:rsidRDefault="007D4551">
          <w:pPr>
            <w:pStyle w:val="B2DAE879309F41948D8F54836CB94DAF"/>
          </w:pPr>
          <w:r w:rsidRPr="00BF4184">
            <w:t>789</w:t>
          </w:r>
        </w:p>
      </w:docPartBody>
    </w:docPart>
    <w:docPart>
      <w:docPartPr>
        <w:name w:val="55A5FF94242A4DE7A3650C1F293FC746"/>
        <w:category>
          <w:name w:val="General"/>
          <w:gallery w:val="placeholder"/>
        </w:category>
        <w:types>
          <w:type w:val="bbPlcHdr"/>
        </w:types>
        <w:behaviors>
          <w:behavior w:val="content"/>
        </w:behaviors>
        <w:guid w:val="{B0B25438-D229-4E1F-9067-994A971E684A}"/>
      </w:docPartPr>
      <w:docPartBody>
        <w:p w:rsidR="00C42358" w:rsidRDefault="007D4551">
          <w:pPr>
            <w:pStyle w:val="55A5FF94242A4DE7A3650C1F293FC746"/>
          </w:pPr>
          <w:r w:rsidRPr="00BF4184">
            <w:t>789</w:t>
          </w:r>
        </w:p>
      </w:docPartBody>
    </w:docPart>
    <w:docPart>
      <w:docPartPr>
        <w:name w:val="CCEFA807435F4E02AA30E45133CE5F00"/>
        <w:category>
          <w:name w:val="General"/>
          <w:gallery w:val="placeholder"/>
        </w:category>
        <w:types>
          <w:type w:val="bbPlcHdr"/>
        </w:types>
        <w:behaviors>
          <w:behavior w:val="content"/>
        </w:behaviors>
        <w:guid w:val="{711A70B5-89DA-4F25-AB1F-F0F9A881AF97}"/>
      </w:docPartPr>
      <w:docPartBody>
        <w:p w:rsidR="00C42358" w:rsidRDefault="007D4551">
          <w:pPr>
            <w:pStyle w:val="CCEFA807435F4E02AA30E45133CE5F00"/>
          </w:pPr>
          <w:r w:rsidRPr="00BF4184">
            <w:t>789</w:t>
          </w:r>
        </w:p>
      </w:docPartBody>
    </w:docPart>
    <w:docPart>
      <w:docPartPr>
        <w:name w:val="FD943BBA2413434AB688D286809C2C76"/>
        <w:category>
          <w:name w:val="General"/>
          <w:gallery w:val="placeholder"/>
        </w:category>
        <w:types>
          <w:type w:val="bbPlcHdr"/>
        </w:types>
        <w:behaviors>
          <w:behavior w:val="content"/>
        </w:behaviors>
        <w:guid w:val="{768A81FF-ED4B-4D4D-9626-86BFD9599480}"/>
      </w:docPartPr>
      <w:docPartBody>
        <w:p w:rsidR="00C42358" w:rsidRDefault="007D4551">
          <w:pPr>
            <w:pStyle w:val="FD943BBA2413434AB688D286809C2C76"/>
          </w:pPr>
          <w:r w:rsidRPr="00BF4184">
            <w:t>789</w:t>
          </w:r>
        </w:p>
      </w:docPartBody>
    </w:docPart>
    <w:docPart>
      <w:docPartPr>
        <w:name w:val="F825A6A330354D53A0BF1EA9DD6FB6BD"/>
        <w:category>
          <w:name w:val="General"/>
          <w:gallery w:val="placeholder"/>
        </w:category>
        <w:types>
          <w:type w:val="bbPlcHdr"/>
        </w:types>
        <w:behaviors>
          <w:behavior w:val="content"/>
        </w:behaviors>
        <w:guid w:val="{5F10317F-A00E-43D7-B509-5CBB8B3A8316}"/>
      </w:docPartPr>
      <w:docPartBody>
        <w:p w:rsidR="00C42358" w:rsidRDefault="007D4551">
          <w:pPr>
            <w:pStyle w:val="F825A6A330354D53A0BF1EA9DD6FB6BD"/>
          </w:pPr>
          <w:r w:rsidRPr="00BF4184">
            <w:t>Row Head</w:t>
          </w:r>
        </w:p>
      </w:docPartBody>
    </w:docPart>
    <w:docPart>
      <w:docPartPr>
        <w:name w:val="C3EC87B2E1314A878323F6842BC6FD42"/>
        <w:category>
          <w:name w:val="General"/>
          <w:gallery w:val="placeholder"/>
        </w:category>
        <w:types>
          <w:type w:val="bbPlcHdr"/>
        </w:types>
        <w:behaviors>
          <w:behavior w:val="content"/>
        </w:behaviors>
        <w:guid w:val="{5A5EFA89-AE02-4243-88D3-3AF552A6B7E0}"/>
      </w:docPartPr>
      <w:docPartBody>
        <w:p w:rsidR="00C42358" w:rsidRDefault="007D4551">
          <w:pPr>
            <w:pStyle w:val="C3EC87B2E1314A878323F6842BC6FD42"/>
          </w:pPr>
          <w:r w:rsidRPr="00BF4184">
            <w:t>123</w:t>
          </w:r>
        </w:p>
      </w:docPartBody>
    </w:docPart>
    <w:docPart>
      <w:docPartPr>
        <w:name w:val="85141C30083545649FAE02577F3F0A90"/>
        <w:category>
          <w:name w:val="General"/>
          <w:gallery w:val="placeholder"/>
        </w:category>
        <w:types>
          <w:type w:val="bbPlcHdr"/>
        </w:types>
        <w:behaviors>
          <w:behavior w:val="content"/>
        </w:behaviors>
        <w:guid w:val="{DC2A811E-32D3-4DDE-83D4-F81EAF4AE308}"/>
      </w:docPartPr>
      <w:docPartBody>
        <w:p w:rsidR="00C42358" w:rsidRDefault="007D4551">
          <w:pPr>
            <w:pStyle w:val="85141C30083545649FAE02577F3F0A90"/>
          </w:pPr>
          <w:r w:rsidRPr="00BF4184">
            <w:t>123</w:t>
          </w:r>
        </w:p>
      </w:docPartBody>
    </w:docPart>
    <w:docPart>
      <w:docPartPr>
        <w:name w:val="565318F7943A40DF979444636B6723F1"/>
        <w:category>
          <w:name w:val="General"/>
          <w:gallery w:val="placeholder"/>
        </w:category>
        <w:types>
          <w:type w:val="bbPlcHdr"/>
        </w:types>
        <w:behaviors>
          <w:behavior w:val="content"/>
        </w:behaviors>
        <w:guid w:val="{8D088577-C4B9-4C34-95EC-5751D33637D8}"/>
      </w:docPartPr>
      <w:docPartBody>
        <w:p w:rsidR="00C42358" w:rsidRDefault="007D4551">
          <w:pPr>
            <w:pStyle w:val="565318F7943A40DF979444636B6723F1"/>
          </w:pPr>
          <w:r w:rsidRPr="00BF4184">
            <w:t>123</w:t>
          </w:r>
        </w:p>
      </w:docPartBody>
    </w:docPart>
    <w:docPart>
      <w:docPartPr>
        <w:name w:val="CB465811C7344B069E22D8344C6A7FAE"/>
        <w:category>
          <w:name w:val="General"/>
          <w:gallery w:val="placeholder"/>
        </w:category>
        <w:types>
          <w:type w:val="bbPlcHdr"/>
        </w:types>
        <w:behaviors>
          <w:behavior w:val="content"/>
        </w:behaviors>
        <w:guid w:val="{E8ADC902-3F8B-4262-9ACB-BED6F78071E4}"/>
      </w:docPartPr>
      <w:docPartBody>
        <w:p w:rsidR="00C42358" w:rsidRDefault="007D4551">
          <w:pPr>
            <w:pStyle w:val="CB465811C7344B069E22D8344C6A7FAE"/>
          </w:pPr>
          <w:r w:rsidRPr="00BF4184">
            <w:t>123</w:t>
          </w:r>
        </w:p>
      </w:docPartBody>
    </w:docPart>
    <w:docPart>
      <w:docPartPr>
        <w:name w:val="B5DAC1A1EEDE467995AA883839303D07"/>
        <w:category>
          <w:name w:val="General"/>
          <w:gallery w:val="placeholder"/>
        </w:category>
        <w:types>
          <w:type w:val="bbPlcHdr"/>
        </w:types>
        <w:behaviors>
          <w:behavior w:val="content"/>
        </w:behaviors>
        <w:guid w:val="{03A66D81-6EF1-461E-99B3-03980AADA132}"/>
      </w:docPartPr>
      <w:docPartBody>
        <w:p w:rsidR="00C42358" w:rsidRDefault="007D4551">
          <w:pPr>
            <w:pStyle w:val="B5DAC1A1EEDE467995AA883839303D07"/>
          </w:pPr>
          <w:r w:rsidRPr="00BF4184">
            <w:t>Row Head</w:t>
          </w:r>
        </w:p>
      </w:docPartBody>
    </w:docPart>
    <w:docPart>
      <w:docPartPr>
        <w:name w:val="7342379316B1436E87BC482E2820F091"/>
        <w:category>
          <w:name w:val="General"/>
          <w:gallery w:val="placeholder"/>
        </w:category>
        <w:types>
          <w:type w:val="bbPlcHdr"/>
        </w:types>
        <w:behaviors>
          <w:behavior w:val="content"/>
        </w:behaviors>
        <w:guid w:val="{5407E901-D812-4EDC-8D80-58A50B2EBEC4}"/>
      </w:docPartPr>
      <w:docPartBody>
        <w:p w:rsidR="00C42358" w:rsidRDefault="007D4551">
          <w:pPr>
            <w:pStyle w:val="7342379316B1436E87BC482E2820F091"/>
          </w:pPr>
          <w:r w:rsidRPr="00BF4184">
            <w:t>456</w:t>
          </w:r>
        </w:p>
      </w:docPartBody>
    </w:docPart>
    <w:docPart>
      <w:docPartPr>
        <w:name w:val="3E2E6FB1EBD14FCB9DB944EB0FF90380"/>
        <w:category>
          <w:name w:val="General"/>
          <w:gallery w:val="placeholder"/>
        </w:category>
        <w:types>
          <w:type w:val="bbPlcHdr"/>
        </w:types>
        <w:behaviors>
          <w:behavior w:val="content"/>
        </w:behaviors>
        <w:guid w:val="{38C0911E-2DDF-4A9B-BC19-927E36D4143C}"/>
      </w:docPartPr>
      <w:docPartBody>
        <w:p w:rsidR="00C42358" w:rsidRDefault="007D4551">
          <w:pPr>
            <w:pStyle w:val="3E2E6FB1EBD14FCB9DB944EB0FF90380"/>
          </w:pPr>
          <w:r w:rsidRPr="00BF4184">
            <w:t>456</w:t>
          </w:r>
        </w:p>
      </w:docPartBody>
    </w:docPart>
    <w:docPart>
      <w:docPartPr>
        <w:name w:val="CF446545163E4D1395C93B0D41D88EA2"/>
        <w:category>
          <w:name w:val="General"/>
          <w:gallery w:val="placeholder"/>
        </w:category>
        <w:types>
          <w:type w:val="bbPlcHdr"/>
        </w:types>
        <w:behaviors>
          <w:behavior w:val="content"/>
        </w:behaviors>
        <w:guid w:val="{820FB9B5-BF71-488D-AAC6-8C55167F1803}"/>
      </w:docPartPr>
      <w:docPartBody>
        <w:p w:rsidR="00C42358" w:rsidRDefault="007D4551">
          <w:pPr>
            <w:pStyle w:val="CF446545163E4D1395C93B0D41D88EA2"/>
          </w:pPr>
          <w:r w:rsidRPr="00BF4184">
            <w:t>456</w:t>
          </w:r>
        </w:p>
      </w:docPartBody>
    </w:docPart>
    <w:docPart>
      <w:docPartPr>
        <w:name w:val="61976A0EC2044718BF61721D70C62295"/>
        <w:category>
          <w:name w:val="General"/>
          <w:gallery w:val="placeholder"/>
        </w:category>
        <w:types>
          <w:type w:val="bbPlcHdr"/>
        </w:types>
        <w:behaviors>
          <w:behavior w:val="content"/>
        </w:behaviors>
        <w:guid w:val="{4BC7C7B4-4628-4949-87BA-EE7515A805FE}"/>
      </w:docPartPr>
      <w:docPartBody>
        <w:p w:rsidR="00C42358" w:rsidRDefault="007D4551">
          <w:pPr>
            <w:pStyle w:val="61976A0EC2044718BF61721D70C62295"/>
          </w:pPr>
          <w:r w:rsidRPr="00BF4184">
            <w:t>456</w:t>
          </w:r>
        </w:p>
      </w:docPartBody>
    </w:docPart>
    <w:docPart>
      <w:docPartPr>
        <w:name w:val="BB0AAC23C6374FD68D8835AC96FA275D"/>
        <w:category>
          <w:name w:val="General"/>
          <w:gallery w:val="placeholder"/>
        </w:category>
        <w:types>
          <w:type w:val="bbPlcHdr"/>
        </w:types>
        <w:behaviors>
          <w:behavior w:val="content"/>
        </w:behaviors>
        <w:guid w:val="{307D0E6F-911B-43E6-BF38-E0591FFB7683}"/>
      </w:docPartPr>
      <w:docPartBody>
        <w:p w:rsidR="00C42358" w:rsidRDefault="007D4551">
          <w:pPr>
            <w:pStyle w:val="BB0AAC23C6374FD68D8835AC96FA275D"/>
          </w:pPr>
          <w:r w:rsidRPr="00BF4184">
            <w:t>Row Head</w:t>
          </w:r>
        </w:p>
      </w:docPartBody>
    </w:docPart>
    <w:docPart>
      <w:docPartPr>
        <w:name w:val="6F2294DBCD59422FB2A2AECDDBEE6E34"/>
        <w:category>
          <w:name w:val="General"/>
          <w:gallery w:val="placeholder"/>
        </w:category>
        <w:types>
          <w:type w:val="bbPlcHdr"/>
        </w:types>
        <w:behaviors>
          <w:behavior w:val="content"/>
        </w:behaviors>
        <w:guid w:val="{E16AC408-9DD9-4280-AF12-5F525750CAB8}"/>
      </w:docPartPr>
      <w:docPartBody>
        <w:p w:rsidR="00C42358" w:rsidRDefault="007D4551">
          <w:pPr>
            <w:pStyle w:val="6F2294DBCD59422FB2A2AECDDBEE6E34"/>
          </w:pPr>
          <w:r w:rsidRPr="00BF4184">
            <w:t>789</w:t>
          </w:r>
        </w:p>
      </w:docPartBody>
    </w:docPart>
    <w:docPart>
      <w:docPartPr>
        <w:name w:val="7DBD2D9CBC444B7C916B27693B629765"/>
        <w:category>
          <w:name w:val="General"/>
          <w:gallery w:val="placeholder"/>
        </w:category>
        <w:types>
          <w:type w:val="bbPlcHdr"/>
        </w:types>
        <w:behaviors>
          <w:behavior w:val="content"/>
        </w:behaviors>
        <w:guid w:val="{3FBA6F80-7E6E-43A7-8708-B8D48892BD46}"/>
      </w:docPartPr>
      <w:docPartBody>
        <w:p w:rsidR="00C42358" w:rsidRDefault="007D4551">
          <w:pPr>
            <w:pStyle w:val="7DBD2D9CBC444B7C916B27693B629765"/>
          </w:pPr>
          <w:r w:rsidRPr="00BF4184">
            <w:t>789</w:t>
          </w:r>
        </w:p>
      </w:docPartBody>
    </w:docPart>
    <w:docPart>
      <w:docPartPr>
        <w:name w:val="F25091C05BE044DABEEBD93DBDBB6630"/>
        <w:category>
          <w:name w:val="General"/>
          <w:gallery w:val="placeholder"/>
        </w:category>
        <w:types>
          <w:type w:val="bbPlcHdr"/>
        </w:types>
        <w:behaviors>
          <w:behavior w:val="content"/>
        </w:behaviors>
        <w:guid w:val="{7C82DA02-2CEA-4487-9256-0A1A2E6CCF55}"/>
      </w:docPartPr>
      <w:docPartBody>
        <w:p w:rsidR="00C42358" w:rsidRDefault="007D4551">
          <w:pPr>
            <w:pStyle w:val="F25091C05BE044DABEEBD93DBDBB6630"/>
          </w:pPr>
          <w:r w:rsidRPr="00BF4184">
            <w:t>789</w:t>
          </w:r>
        </w:p>
      </w:docPartBody>
    </w:docPart>
    <w:docPart>
      <w:docPartPr>
        <w:name w:val="D5901673766043858F0E04D093746D30"/>
        <w:category>
          <w:name w:val="General"/>
          <w:gallery w:val="placeholder"/>
        </w:category>
        <w:types>
          <w:type w:val="bbPlcHdr"/>
        </w:types>
        <w:behaviors>
          <w:behavior w:val="content"/>
        </w:behaviors>
        <w:guid w:val="{41020174-33C6-4275-91D8-440C685ED0ED}"/>
      </w:docPartPr>
      <w:docPartBody>
        <w:p w:rsidR="00C42358" w:rsidRDefault="007D4551">
          <w:pPr>
            <w:pStyle w:val="D5901673766043858F0E04D093746D30"/>
          </w:pPr>
          <w:r w:rsidRPr="00BF4184">
            <w:t>789</w:t>
          </w:r>
        </w:p>
      </w:docPartBody>
    </w:docPart>
    <w:docPart>
      <w:docPartPr>
        <w:name w:val="DB095B4A3D5C4271B33F2127B45D9BCD"/>
        <w:category>
          <w:name w:val="General"/>
          <w:gallery w:val="placeholder"/>
        </w:category>
        <w:types>
          <w:type w:val="bbPlcHdr"/>
        </w:types>
        <w:behaviors>
          <w:behavior w:val="content"/>
        </w:behaviors>
        <w:guid w:val="{E470D74C-6493-43E8-BB2A-EA16F6292D47}"/>
      </w:docPartPr>
      <w:docPartBody>
        <w:p w:rsidR="00C42358" w:rsidRDefault="007D4551">
          <w:pPr>
            <w:pStyle w:val="DB095B4A3D5C4271B33F2127B45D9BC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2924DC93F9BA4353AF64FCE4CB79FA7D"/>
        <w:category>
          <w:name w:val="General"/>
          <w:gallery w:val="placeholder"/>
        </w:category>
        <w:types>
          <w:type w:val="bbPlcHdr"/>
        </w:types>
        <w:behaviors>
          <w:behavior w:val="content"/>
        </w:behaviors>
        <w:guid w:val="{C5E8C390-4158-4338-AC5A-20869A555E6D}"/>
      </w:docPartPr>
      <w:docPartBody>
        <w:p w:rsidR="00C42358" w:rsidRDefault="007D4551">
          <w:pPr>
            <w:pStyle w:val="2924DC93F9BA4353AF64FCE4CB79FA7D"/>
          </w:pPr>
          <w:r w:rsidRPr="005D3A03">
            <w:t>Figures title:</w:t>
          </w:r>
        </w:p>
      </w:docPartBody>
    </w:docPart>
    <w:docPart>
      <w:docPartPr>
        <w:name w:val="D75FFD7D07BE46CE8F8DD2469A518100"/>
        <w:category>
          <w:name w:val="General"/>
          <w:gallery w:val="placeholder"/>
        </w:category>
        <w:types>
          <w:type w:val="bbPlcHdr"/>
        </w:types>
        <w:behaviors>
          <w:behavior w:val="content"/>
        </w:behaviors>
        <w:guid w:val="{997CDBA0-AD38-48BE-B6AD-DCD928120FE5}"/>
      </w:docPartPr>
      <w:docPartBody>
        <w:p w:rsidR="00C42358" w:rsidRDefault="007D4551">
          <w:pPr>
            <w:pStyle w:val="D75FFD7D07BE46CE8F8DD2469A51810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51"/>
    <w:rsid w:val="00124A97"/>
    <w:rsid w:val="007D4551"/>
    <w:rsid w:val="00C42358"/>
    <w:rsid w:val="00D8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01D8A27AB470195947955961D7647">
    <w:name w:val="4DD01D8A27AB470195947955961D7647"/>
  </w:style>
  <w:style w:type="paragraph" w:customStyle="1" w:styleId="F56DA29C8E634BDF9319262140D0FD07">
    <w:name w:val="F56DA29C8E634BDF9319262140D0FD07"/>
  </w:style>
  <w:style w:type="character" w:styleId="Emphasis">
    <w:name w:val="Emphasis"/>
    <w:basedOn w:val="DefaultParagraphFont"/>
    <w:uiPriority w:val="4"/>
    <w:unhideWhenUsed/>
    <w:qFormat/>
    <w:rPr>
      <w:i/>
      <w:iCs/>
    </w:rPr>
  </w:style>
  <w:style w:type="paragraph" w:customStyle="1" w:styleId="4A8A0C5A4C87481BADA43BCC95ECC5A3">
    <w:name w:val="4A8A0C5A4C87481BADA43BCC95ECC5A3"/>
  </w:style>
  <w:style w:type="paragraph" w:customStyle="1" w:styleId="60024D1795DE4682B61757745E8C1A8D">
    <w:name w:val="60024D1795DE4682B61757745E8C1A8D"/>
  </w:style>
  <w:style w:type="paragraph" w:customStyle="1" w:styleId="5417D13136FC4B238D705E9312FF1A6D">
    <w:name w:val="5417D13136FC4B238D705E9312FF1A6D"/>
  </w:style>
  <w:style w:type="paragraph" w:customStyle="1" w:styleId="3D3D928EC7234284897FE49FBDCCD663">
    <w:name w:val="3D3D928EC7234284897FE49FBDCCD663"/>
  </w:style>
  <w:style w:type="paragraph" w:customStyle="1" w:styleId="76311C32D3254966B1CF5194A8B49C4D">
    <w:name w:val="76311C32D3254966B1CF5194A8B49C4D"/>
  </w:style>
  <w:style w:type="paragraph" w:customStyle="1" w:styleId="2862781ECE8F458BA2B7CF86C77AC21E">
    <w:name w:val="2862781ECE8F458BA2B7CF86C77AC21E"/>
  </w:style>
  <w:style w:type="paragraph" w:customStyle="1" w:styleId="F3ED16E0116144A59A06B4664834F011">
    <w:name w:val="F3ED16E0116144A59A06B4664834F011"/>
  </w:style>
  <w:style w:type="paragraph" w:customStyle="1" w:styleId="8AD6FBD0039E42E1B5B3FB0EE433EE61">
    <w:name w:val="8AD6FBD0039E42E1B5B3FB0EE433EE61"/>
  </w:style>
  <w:style w:type="paragraph" w:customStyle="1" w:styleId="3E886F5E60274B3E8961481675E928DC">
    <w:name w:val="3E886F5E60274B3E8961481675E928DC"/>
  </w:style>
  <w:style w:type="paragraph" w:customStyle="1" w:styleId="2F041D3848994615A7B74C65167C6434">
    <w:name w:val="2F041D3848994615A7B74C65167C6434"/>
  </w:style>
  <w:style w:type="paragraph" w:customStyle="1" w:styleId="F4205722C9144648922B8B65C02CA138">
    <w:name w:val="F4205722C9144648922B8B65C02CA138"/>
  </w:style>
  <w:style w:type="paragraph" w:customStyle="1" w:styleId="3C481CD446B44B5D8EADF644C326629E">
    <w:name w:val="3C481CD446B44B5D8EADF644C326629E"/>
  </w:style>
  <w:style w:type="paragraph" w:customStyle="1" w:styleId="1544335D353D4C119589076F7AB9DBE7">
    <w:name w:val="1544335D353D4C119589076F7AB9DBE7"/>
  </w:style>
  <w:style w:type="paragraph" w:customStyle="1" w:styleId="91B37453293D4389A58F1583CC4FC028">
    <w:name w:val="91B37453293D4389A58F1583CC4FC028"/>
  </w:style>
  <w:style w:type="paragraph" w:customStyle="1" w:styleId="6B35C57F04F84A74AECB4E8690C6546E">
    <w:name w:val="6B35C57F04F84A74AECB4E8690C6546E"/>
  </w:style>
  <w:style w:type="paragraph" w:customStyle="1" w:styleId="45B7387B34E74C6B89A445AEAD872986">
    <w:name w:val="45B7387B34E74C6B89A445AEAD872986"/>
  </w:style>
  <w:style w:type="paragraph" w:customStyle="1" w:styleId="544A902FBF944937B25A7D684959A184">
    <w:name w:val="544A902FBF944937B25A7D684959A184"/>
  </w:style>
  <w:style w:type="paragraph" w:customStyle="1" w:styleId="EF652985578A4EF697AB62DC15207898">
    <w:name w:val="EF652985578A4EF697AB62DC15207898"/>
  </w:style>
  <w:style w:type="paragraph" w:customStyle="1" w:styleId="03AFD321AE024A94AEA8DD784539A9B6">
    <w:name w:val="03AFD321AE024A94AEA8DD784539A9B6"/>
  </w:style>
  <w:style w:type="paragraph" w:customStyle="1" w:styleId="79089C8625CA4B72B2E010947035F38E">
    <w:name w:val="79089C8625CA4B72B2E010947035F38E"/>
  </w:style>
  <w:style w:type="paragraph" w:customStyle="1" w:styleId="B2DAE879309F41948D8F54836CB94DAF">
    <w:name w:val="B2DAE879309F41948D8F54836CB94DAF"/>
  </w:style>
  <w:style w:type="paragraph" w:customStyle="1" w:styleId="55A5FF94242A4DE7A3650C1F293FC746">
    <w:name w:val="55A5FF94242A4DE7A3650C1F293FC746"/>
  </w:style>
  <w:style w:type="paragraph" w:customStyle="1" w:styleId="CCEFA807435F4E02AA30E45133CE5F00">
    <w:name w:val="CCEFA807435F4E02AA30E45133CE5F00"/>
  </w:style>
  <w:style w:type="paragraph" w:customStyle="1" w:styleId="FD943BBA2413434AB688D286809C2C76">
    <w:name w:val="FD943BBA2413434AB688D286809C2C76"/>
  </w:style>
  <w:style w:type="paragraph" w:customStyle="1" w:styleId="F825A6A330354D53A0BF1EA9DD6FB6BD">
    <w:name w:val="F825A6A330354D53A0BF1EA9DD6FB6BD"/>
  </w:style>
  <w:style w:type="paragraph" w:customStyle="1" w:styleId="C3EC87B2E1314A878323F6842BC6FD42">
    <w:name w:val="C3EC87B2E1314A878323F6842BC6FD42"/>
  </w:style>
  <w:style w:type="paragraph" w:customStyle="1" w:styleId="85141C30083545649FAE02577F3F0A90">
    <w:name w:val="85141C30083545649FAE02577F3F0A90"/>
  </w:style>
  <w:style w:type="paragraph" w:customStyle="1" w:styleId="565318F7943A40DF979444636B6723F1">
    <w:name w:val="565318F7943A40DF979444636B6723F1"/>
  </w:style>
  <w:style w:type="paragraph" w:customStyle="1" w:styleId="CB465811C7344B069E22D8344C6A7FAE">
    <w:name w:val="CB465811C7344B069E22D8344C6A7FAE"/>
  </w:style>
  <w:style w:type="paragraph" w:customStyle="1" w:styleId="B5DAC1A1EEDE467995AA883839303D07">
    <w:name w:val="B5DAC1A1EEDE467995AA883839303D07"/>
  </w:style>
  <w:style w:type="paragraph" w:customStyle="1" w:styleId="7342379316B1436E87BC482E2820F091">
    <w:name w:val="7342379316B1436E87BC482E2820F091"/>
  </w:style>
  <w:style w:type="paragraph" w:customStyle="1" w:styleId="3E2E6FB1EBD14FCB9DB944EB0FF90380">
    <w:name w:val="3E2E6FB1EBD14FCB9DB944EB0FF90380"/>
  </w:style>
  <w:style w:type="paragraph" w:customStyle="1" w:styleId="CF446545163E4D1395C93B0D41D88EA2">
    <w:name w:val="CF446545163E4D1395C93B0D41D88EA2"/>
  </w:style>
  <w:style w:type="paragraph" w:customStyle="1" w:styleId="61976A0EC2044718BF61721D70C62295">
    <w:name w:val="61976A0EC2044718BF61721D70C62295"/>
  </w:style>
  <w:style w:type="paragraph" w:customStyle="1" w:styleId="BB0AAC23C6374FD68D8835AC96FA275D">
    <w:name w:val="BB0AAC23C6374FD68D8835AC96FA275D"/>
  </w:style>
  <w:style w:type="paragraph" w:customStyle="1" w:styleId="6F2294DBCD59422FB2A2AECDDBEE6E34">
    <w:name w:val="6F2294DBCD59422FB2A2AECDDBEE6E34"/>
  </w:style>
  <w:style w:type="paragraph" w:customStyle="1" w:styleId="7DBD2D9CBC444B7C916B27693B629765">
    <w:name w:val="7DBD2D9CBC444B7C916B27693B629765"/>
  </w:style>
  <w:style w:type="paragraph" w:customStyle="1" w:styleId="F25091C05BE044DABEEBD93DBDBB6630">
    <w:name w:val="F25091C05BE044DABEEBD93DBDBB6630"/>
  </w:style>
  <w:style w:type="paragraph" w:customStyle="1" w:styleId="D5901673766043858F0E04D093746D30">
    <w:name w:val="D5901673766043858F0E04D093746D30"/>
  </w:style>
  <w:style w:type="paragraph" w:customStyle="1" w:styleId="DB095B4A3D5C4271B33F2127B45D9BCD">
    <w:name w:val="DB095B4A3D5C4271B33F2127B45D9BCD"/>
  </w:style>
  <w:style w:type="paragraph" w:customStyle="1" w:styleId="2924DC93F9BA4353AF64FCE4CB79FA7D">
    <w:name w:val="2924DC93F9BA4353AF64FCE4CB79FA7D"/>
  </w:style>
  <w:style w:type="paragraph" w:customStyle="1" w:styleId="D75FFD7D07BE46CE8F8DD2469A518100">
    <w:name w:val="D75FFD7D07BE46CE8F8DD2469A518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183</TotalTime>
  <Pages>8</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Extract Transform Load Project</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 Transform Load Project</dc:title>
  <dc:subject/>
  <dc:creator>John Chan</dc:creator>
  <cp:keywords/>
  <dc:description/>
  <cp:lastModifiedBy>John Chan</cp:lastModifiedBy>
  <cp:revision>20</cp:revision>
  <dcterms:created xsi:type="dcterms:W3CDTF">2021-06-10T05:40:00Z</dcterms:created>
  <dcterms:modified xsi:type="dcterms:W3CDTF">2021-06-11T16:26:00Z</dcterms:modified>
</cp:coreProperties>
</file>